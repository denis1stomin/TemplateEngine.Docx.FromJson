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4F6" w:rsidRDefault="00AE2CCD" w:rsidP="0007686D">
      <w:pPr>
        <w:pStyle w:val="Title"/>
        <w:rPr>
          <w:lang w:val="en-US"/>
        </w:rPr>
      </w:pPr>
      <w:r w:rsidR="00ED02C6">
        <w:rPr>
          <w:lang w:val="en-US"/>
        </w:rPr>
        <w:t>Diagnostic List</w:t>
      </w:r>
    </w:p>
    <w:p w:rsidR="005B24F6" w:rsidRDefault="008C64A7" w:rsidP="008C64A7">
      <w:pPr>
        <w:pStyle w:val="Subtitle"/>
        <w:rPr>
          <w:lang w:val="en-US"/>
        </w:rPr>
      </w:pPr>
      <w:r>
        <w:rPr>
          <w:lang w:val="en-US"/>
        </w:rPr>
        <w:t>
          <w:t>Car information and diagnostic parameters.</w:t>
          <w:br/>
          <w:t>For additional information please use the contact phone number above.</w:t>
        </w:t>
      </w:r>
    </w:p>
    <w:p w:rsidR="008C64A7" w:rsidRDefault="008C64A7" w:rsidP="009E281C">
      <w:pPr>
        <w:spacing w:after="0"/>
        <w:rPr>
          <w:lang w:val="en-US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544"/>
        <w:gridCol w:w="6192"/>
      </w:tblGrid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Owner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Denis Istomin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Owner contacts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+7 (777) 111-2222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model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Mercedes CL500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year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2016</w:t>
            </w:r>
          </w:p>
        </w:tc>
      </w:tr>
      <w:tr w:rsidR="008C64A7" w:rsidTr="00574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8C64A7" w:rsidRPr="00103CF5" w:rsidRDefault="008C64A7" w:rsidP="005742A4">
            <w:pPr>
              <w:ind w:left="397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Car color</w:t>
            </w:r>
          </w:p>
        </w:tc>
        <w:tc>
          <w:tcPr>
            <w:tcW w:w="6192" w:type="dxa"/>
          </w:tcPr>
          <w:p w:rsidR="008C64A7" w:rsidRPr="00103CF5" w:rsidRDefault="008C64A7" w:rsidP="009E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103CF5">
              <w:rPr>
                <w:b w:val="0"/>
                <w:lang w:val="en-US"/>
              </w:rPr>
              <w:t>Silver metallic</w:t>
            </w:r>
          </w:p>
        </w:tc>
      </w:tr>
    </w:tbl>
    <w:p w:rsidR="008C64A7" w:rsidRDefault="00AE2CCD" w:rsidP="009E281C">
      <w:pPr>
        <w:spacing w:after="0"/>
        <w:rPr>
          <w:lang w:val="en-US"/>
        </w:rPr>
      </w:pPr>
    </w:p>
    <w:p w:rsidR="00B97164" w:rsidRDefault="00B97164" w:rsidP="00A76ECD">
      <w:pPr>
        <w:spacing w:before="240" w:after="120"/>
        <w:jc w:val="center"/>
        <w:rPr>
          <w:lang w:val="en-US"/>
        </w:rPr>
      </w:pPr>
      <w:r>
        <w:rPr>
          <w:lang w:val="en-US"/>
        </w:rPr>
        <w:t>Diagnostic table</w:t>
      </w:r>
    </w:p>
    <w:p w:rsidR="00B97164" w:rsidRDefault="00B97164" w:rsidP="009E281C">
      <w:pPr>
        <w:spacing w:after="0"/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942"/>
      </w:tblGrid>
      <w:tr w:rsidR="00121AF5" w:rsidRPr="00121AF5" w:rsidTr="00121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sdt>
          <w:sdtPr>
            <w:rPr>
              <w:lang w:val="en-US"/>
            </w:rPr>
            <w:alias w:val="DetailsHeader1"/>
            <w:tag w:val="DetailsHeader1"/>
            <w:id w:val="1792784933"/>
            <w:placeholder>
              <w:docPart w:val="442961101BD74389944AA3BEC99207A7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121AF5" w:rsidRDefault="00121AF5" w:rsidP="009E281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Component</w:t>
                </w:r>
              </w:p>
            </w:tc>
          </w:sdtContent>
        </w:sdt>
        <w:sdt>
          <w:sdtPr>
            <w:rPr>
              <w:lang w:val="en-US"/>
            </w:rPr>
            <w:alias w:val="DetailsHeader2"/>
            <w:tag w:val="DetailsHeader2"/>
            <w:id w:val="2094044804"/>
            <w:placeholder>
              <w:docPart w:val="442961101BD74389944AA3BEC99207A7"/>
            </w:placeholder>
            <w:text/>
          </w:sdtPr>
          <w:sdtEndPr/>
          <w:sdtContent>
            <w:tc>
              <w:tcPr>
                <w:tcW w:w="2976" w:type="dxa"/>
              </w:tcPr>
              <w:p w:rsidR="00121AF5" w:rsidRPr="00A76ECD" w:rsidRDefault="00121AF5" w:rsidP="009E281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A76ECD">
                  <w:rPr>
                    <w:lang w:val="en-US"/>
                  </w:rPr>
                  <w:t>Related parameters</w:t>
                </w:r>
              </w:p>
            </w:tc>
          </w:sdtContent>
        </w:sdt>
        <w:sdt>
          <w:sdtPr>
            <w:rPr>
              <w:lang w:val="en-US"/>
            </w:rPr>
            <w:alias w:val="DetailsHeader3"/>
            <w:tag w:val="DetailsHeader3"/>
            <w:id w:val="-14738987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42" w:type="dxa"/>
              </w:tcPr>
              <w:p w:rsidR="00121AF5" w:rsidRDefault="00121AF5" w:rsidP="009E281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Recommendations</w:t>
                </w:r>
              </w:p>
            </w:tc>
          </w:sdtContent>
        </w:sdt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Steering side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Tire pressure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
                <w:t>FL - 2.21</w:t>
                <w:br/>
                <w:t>FR - 2.2</w:t>
                <w:br/>
                <w:t>RL - 2.22</w:t>
                <w:br/>
                <w:t>RR - 2.21</w:t>
              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2.18 - 2.22</w:t>
            </w:r>
          </w:p>
        </w:tc>
      </w:tr>
      <w:tr w:rsidR="00121AF5" w:rsidRPr="00121AF5" w:rsidTr="0012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21AF5" w:rsidRPr="00A76ECD" w:rsidRDefault="00121AF5" w:rsidP="009E281C">
            <w:pPr>
              <w:rPr>
                <w:b w:val="0"/>
                <w:lang w:val="en-US"/>
              </w:rPr>
            </w:pPr>
            <w:r w:rsidRPr="00A76ECD">
              <w:rPr>
                <w:b w:val="0"/>
                <w:lang w:val="en-US"/>
              </w:rPr>
              <w:t>
                <w:t>OBD Error Codes</w:t>
                <w:br/>
                <w:t>Standardized using SAE J2012 and ISO 15031-6.</w:t>
              </w:t>
            </w:r>
          </w:p>
        </w:tc>
        <w:tc>
          <w:tcPr>
            <w:tcW w:w="2976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IP20015</w:t>
            </w:r>
          </w:p>
        </w:tc>
        <w:tc>
          <w:tcPr>
            <w:tcW w:w="2942" w:type="dxa"/>
          </w:tcPr>
          <w:p w:rsidR="00121AF5" w:rsidRDefault="00121AF5" w:rsidP="009E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washer fluid level.</w:t>
            </w:r>
          </w:p>
        </w:tc>
      </w:tr>
    </w:tbl>
    <w:p w:rsidR="00B97164" w:rsidRDefault="00AE2CCD" w:rsidP="009E281C">
      <w:pPr>
        <w:spacing w:after="0"/>
        <w:rPr>
          <w:lang w:val="en-US"/>
        </w:rPr>
      </w:pPr>
    </w:p>
    <w:p w:rsidR="00AD142E" w:rsidRDefault="006A2556" w:rsidP="00AD142E">
      <w:pPr>
        <w:spacing w:before="360"/>
        <w:rPr>
          <w:lang w:val="en-US"/>
        </w:rPr>
      </w:pPr>
      <w:r>
        <w:rPr>
          <w:lang w:val="en-US"/>
        </w:rPr>
        <w:t>Created</w:t>
      </w:r>
      <w:r w:rsidR="005B24F6">
        <w:rPr>
          <w:lang w:val="en-US"/>
        </w:rPr>
        <w:t xml:space="preserve">: </w:t>
      </w:r>
      <w:r w:rsidR="00DA6796">
        <w:rPr>
          <w:lang w:val="en-US"/>
        </w:rPr>
        <w:t>06.04.2021</w:t>
      </w:r>
    </w:p>
    <w:p w:rsidR="007A697E" w:rsidRPr="005B24F6" w:rsidRDefault="00AE2CCD" w:rsidP="007A697E">
      <w:pPr>
        <w:spacing w:before="360"/>
        <w:jc w:val="right"/>
        <w:rPr>
          <w:lang w:val="en-US"/>
        </w:rPr>
      </w:pPr>
      <w:r w:rsidR="00AD142E">
        <w:rPr>
          <w:noProof/>
          <w:lang w:val="en-US"/>
        </w:rPr>
        <w:drawing>
          <wp:inline distT="0" distB="0" distL="0" distR="0">
            <wp:extent cx="1224915" cy="298450"/>
            <wp:effectExtent l="0" t="0" r="0" b="635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5afef74ca98b47e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" cy="2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97E" w:rsidRPr="005B24F6" w:rsidSect="00D156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CCD" w:rsidRDefault="00AE2CCD" w:rsidP="00D05878">
      <w:pPr>
        <w:spacing w:after="0" w:line="240" w:lineRule="auto"/>
      </w:pPr>
      <w:r>
        <w:separator/>
      </w:r>
    </w:p>
  </w:endnote>
  <w:endnote w:type="continuationSeparator" w:id="0">
    <w:p w:rsidR="00AE2CCD" w:rsidRDefault="00AE2CCD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EE" w:rsidRPr="00C2686C" w:rsidRDefault="006C64EE" w:rsidP="006C64EE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 w:rsidR="00493511">
      <w:fldChar w:fldCharType="begin"/>
    </w:r>
    <w:r w:rsidR="00493511" w:rsidRPr="00C2686C">
      <w:rPr>
        <w:lang w:val="en-US"/>
      </w:rPr>
      <w:instrText xml:space="preserve"> PAGE   \* MERGEFORMAT </w:instrText>
    </w:r>
    <w:r w:rsidR="00493511">
      <w:fldChar w:fldCharType="separate"/>
    </w:r>
    <w:r w:rsidR="00493511" w:rsidRPr="00C2686C">
      <w:rPr>
        <w:noProof/>
        <w:lang w:val="en-US"/>
      </w:rPr>
      <w:t>1</w:t>
    </w:r>
    <w:r w:rsidR="00493511"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 w:rsidRPr="00C2686C">
      <w:rPr>
        <w:noProof/>
        <w:lang w:val="en-US"/>
      </w:rPr>
      <w:t>1</w:t>
    </w:r>
    <w:r>
      <w:fldChar w:fldCharType="end"/>
    </w:r>
  </w:p>
  <w:p w:rsidR="006C64EE" w:rsidRPr="00C2686C" w:rsidRDefault="006C64EE" w:rsidP="006C64EE">
    <w:pPr>
      <w:pStyle w:val="Footer"/>
      <w:jc w:val="right"/>
      <w:rPr>
        <w:lang w:val="en-US"/>
      </w:rPr>
    </w:pPr>
  </w:p>
  <w:p w:rsidR="007A697E" w:rsidRDefault="003F55AC" w:rsidP="007A697E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</w:instrText>
    </w:r>
    <w:r w:rsidR="00D1567A">
      <w:rPr>
        <w:lang w:val="en-US"/>
      </w:rPr>
      <w:instrText xml:space="preserve">If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page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=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numpages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</w:instrText>
    </w:r>
    <w:r w:rsidR="007A697E">
      <w:rPr>
        <w:lang w:val="en-US"/>
      </w:rPr>
      <w:instrText>"Some multiline</w:instrText>
    </w:r>
  </w:p>
  <w:p w:rsidR="007A697E" w:rsidRDefault="007A697E" w:rsidP="007A697E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3F55AC">
      <w:rPr>
        <w:lang w:val="en-US"/>
      </w:rPr>
      <w:instrText xml:space="preserve"> </w:instrText>
    </w:r>
    <w:r w:rsidR="003F55AC">
      <w:rPr>
        <w:lang w:val="en-US"/>
      </w:rPr>
      <w:fldChar w:fldCharType="separate"/>
    </w:r>
    <w:r>
      <w:rPr>
        <w:noProof/>
        <w:lang w:val="en-US"/>
      </w:rPr>
      <w:t>Some multiline</w:t>
    </w:r>
  </w:p>
  <w:p w:rsidR="007A697E" w:rsidRPr="004F48B4" w:rsidRDefault="007A697E" w:rsidP="007A697E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F55A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440" w:rsidRPr="00C2686C" w:rsidRDefault="003C7440" w:rsidP="003C7440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PAGE   \* MERGEFORMAT </w:instrText>
    </w:r>
    <w:r>
      <w:fldChar w:fldCharType="separate"/>
    </w:r>
    <w:r>
      <w:t>2</w:t>
    </w:r>
    <w:r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>
      <w:t>2</w:t>
    </w:r>
    <w:r>
      <w:fldChar w:fldCharType="end"/>
    </w:r>
  </w:p>
  <w:p w:rsidR="003C7440" w:rsidRPr="00C2686C" w:rsidRDefault="003C7440" w:rsidP="003C7440">
    <w:pPr>
      <w:pStyle w:val="Footer"/>
      <w:jc w:val="right"/>
      <w:rPr>
        <w:lang w:val="en-US"/>
      </w:rPr>
    </w:pPr>
  </w:p>
  <w:p w:rsidR="003C7440" w:rsidRDefault="003C7440" w:rsidP="003C7440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 w:rsidR="000517FC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>numpages</w:instrText>
    </w:r>
    <w:r>
      <w:rPr>
        <w:lang w:val="en-US"/>
      </w:rPr>
      <w:fldChar w:fldCharType="separate"/>
    </w:r>
    <w:r w:rsidR="000517FC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 w:rsidR="0084595A">
      <w:rPr>
        <w:lang w:val="en-US"/>
      </w:rPr>
      <w:instrText>"Some multiline</w:instrText>
    </w:r>
  </w:p>
  <w:p w:rsidR="000517FC" w:rsidRDefault="0084595A" w:rsidP="003C7440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7A697E">
      <w:rPr>
        <w:lang w:val="en-US"/>
      </w:rPr>
      <w:instrText xml:space="preserve"> </w:instrText>
    </w:r>
    <w:r w:rsidR="003C7440">
      <w:rPr>
        <w:lang w:val="en-US"/>
      </w:rPr>
      <w:fldChar w:fldCharType="separate"/>
    </w:r>
    <w:r w:rsidR="000517FC">
      <w:rPr>
        <w:noProof/>
        <w:lang w:val="en-US"/>
      </w:rPr>
      <w:t>Some multiline</w:t>
    </w:r>
  </w:p>
  <w:p w:rsidR="003C7440" w:rsidRPr="003C7440" w:rsidRDefault="000517FC" w:rsidP="003C7440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C7440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CCD" w:rsidRDefault="00AE2CCD" w:rsidP="00D05878">
      <w:pPr>
        <w:spacing w:after="0" w:line="240" w:lineRule="auto"/>
      </w:pPr>
      <w:r>
        <w:separator/>
      </w:r>
    </w:p>
  </w:footnote>
  <w:footnote w:type="continuationSeparator" w:id="0">
    <w:p w:rsidR="00AE2CCD" w:rsidRDefault="00AE2CCD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93" w:rsidRPr="00086793" w:rsidRDefault="00086793" w:rsidP="00086793">
    <w:pPr>
      <w:pStyle w:val="Header"/>
      <w:spacing w:after="360"/>
      <w:jc w:val="right"/>
      <w:rPr>
        <w:rStyle w:val="SubtleEmphasis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67A" w:rsidRDefault="00D1567A" w:rsidP="00D1567A">
    <w:pPr>
      <w:pStyle w:val="Subtitle"/>
      <w:jc w:val="right"/>
      <w:rPr>
        <w:lang w:val="en-US"/>
      </w:rPr>
    </w:pPr>
    <w:r>
      <w:rPr>
        <w:lang w:val="en-US"/>
      </w:rPr>
      <w:t>A-CLASS CAR SERVICE</w:t>
    </w:r>
  </w:p>
  <w:p w:rsidR="00D1567A" w:rsidRPr="000C6915" w:rsidRDefault="00D1567A" w:rsidP="00D1567A">
    <w:pPr>
      <w:pStyle w:val="Header"/>
      <w:jc w:val="right"/>
      <w:rPr>
        <w:rStyle w:val="SubtleEmphasis"/>
        <w:lang w:val="en-US"/>
      </w:rPr>
    </w:pPr>
    <w:r w:rsidRPr="000C6915">
      <w:rPr>
        <w:rStyle w:val="SubtleEmphasis"/>
        <w:lang w:val="en-US"/>
      </w:rPr>
      <w:t>+7 (800) 1234567 (5500)</w:t>
    </w:r>
  </w:p>
  <w:p w:rsidR="00D1567A" w:rsidRPr="00D1567A" w:rsidRDefault="00D1567A" w:rsidP="00D1567A">
    <w:pPr>
      <w:pStyle w:val="Header"/>
      <w:spacing w:after="360"/>
      <w:jc w:val="right"/>
      <w:rPr>
        <w:i/>
        <w:iCs/>
        <w:color w:val="595959" w:themeColor="text1" w:themeTint="A6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8A9972" wp14:editId="0A2D85D5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567A" w:rsidRPr="00217820" w:rsidRDefault="00D1567A" w:rsidP="00D1567A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9972" id="Rectangle 1" o:spid="_x0000_s1026" style="position:absolute;left:0;text-align:left;margin-left:0;margin-top:32.5pt;width:140pt;height:70pt;z-index:-251655168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1567A" w:rsidRPr="00217820" w:rsidRDefault="00D1567A" w:rsidP="00D1567A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086793">
      <w:rPr>
        <w:rStyle w:val="SubtleEmphasis"/>
      </w:rPr>
      <w:t>Petrogradskiy, Saint-Petersburg, Russian Federation</w:t>
    </w:r>
    <w:proofErr w:type="spellStart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517FC"/>
    <w:rsid w:val="0007686D"/>
    <w:rsid w:val="00086793"/>
    <w:rsid w:val="000C6915"/>
    <w:rsid w:val="00103CF5"/>
    <w:rsid w:val="00121AF5"/>
    <w:rsid w:val="001907D2"/>
    <w:rsid w:val="00217820"/>
    <w:rsid w:val="0023787A"/>
    <w:rsid w:val="00254F6E"/>
    <w:rsid w:val="002E3E6E"/>
    <w:rsid w:val="003174BE"/>
    <w:rsid w:val="003A538E"/>
    <w:rsid w:val="003B74E9"/>
    <w:rsid w:val="003C7440"/>
    <w:rsid w:val="003F55AC"/>
    <w:rsid w:val="00493511"/>
    <w:rsid w:val="004F48B4"/>
    <w:rsid w:val="005328CB"/>
    <w:rsid w:val="005510A0"/>
    <w:rsid w:val="005742A4"/>
    <w:rsid w:val="005B24F6"/>
    <w:rsid w:val="00615948"/>
    <w:rsid w:val="006A2556"/>
    <w:rsid w:val="006C64EE"/>
    <w:rsid w:val="007A697E"/>
    <w:rsid w:val="0084595A"/>
    <w:rsid w:val="00861921"/>
    <w:rsid w:val="008A6993"/>
    <w:rsid w:val="008C64A7"/>
    <w:rsid w:val="008D0016"/>
    <w:rsid w:val="009079CA"/>
    <w:rsid w:val="0091128C"/>
    <w:rsid w:val="0092710D"/>
    <w:rsid w:val="0095623D"/>
    <w:rsid w:val="009E281C"/>
    <w:rsid w:val="00A24745"/>
    <w:rsid w:val="00A76ECD"/>
    <w:rsid w:val="00AD142E"/>
    <w:rsid w:val="00AE2CCD"/>
    <w:rsid w:val="00B97164"/>
    <w:rsid w:val="00BE4DB4"/>
    <w:rsid w:val="00BE6004"/>
    <w:rsid w:val="00BF0FB1"/>
    <w:rsid w:val="00C2686C"/>
    <w:rsid w:val="00D05878"/>
    <w:rsid w:val="00D1567A"/>
    <w:rsid w:val="00D25559"/>
    <w:rsid w:val="00D4144C"/>
    <w:rsid w:val="00D67A41"/>
    <w:rsid w:val="00DA6796"/>
    <w:rsid w:val="00E32D7A"/>
    <w:rsid w:val="00ED02C6"/>
    <w:rsid w:val="00F04879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  <w:style w:type="table" w:styleId="TableGrid">
    <w:name w:val="Table Grid"/>
    <w:basedOn w:val="TableNormal"/>
    <w:uiPriority w:val="39"/>
    <w:rsid w:val="008C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97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76E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03C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5afef74ca98b47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FE4CFE" w:rsidRDefault="00327731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65B5-91A0-4C77-B550-1DC0F049149F}"/>
      </w:docPartPr>
      <w:docPartBody>
        <w:p w:rsidR="00FE4CFE" w:rsidRDefault="009D1A26"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961101BD74389944AA3BEC992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30B7-75C9-4748-AE17-1E8D9D0FDD54}"/>
      </w:docPartPr>
      <w:docPartBody>
        <w:p w:rsidR="00047AB8" w:rsidRDefault="00FE4CFE" w:rsidP="00FE4CFE">
          <w:pPr>
            <w:pStyle w:val="442961101BD74389944AA3BEC99207A7"/>
          </w:pPr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468DCAD544F569DE72889FE7E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23B9-4892-4CB6-84F9-3D1F80D5C100}"/>
      </w:docPartPr>
      <w:docPartBody>
        <w:p w:rsidR="00047AB8" w:rsidRDefault="00FE4CFE" w:rsidP="00FE4CFE">
          <w:pPr>
            <w:pStyle w:val="020468DCAD544F569DE72889FE7E30A8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6"/>
    <w:rsid w:val="00047AB8"/>
    <w:rsid w:val="00081964"/>
    <w:rsid w:val="00327731"/>
    <w:rsid w:val="003F62A8"/>
    <w:rsid w:val="004A14D4"/>
    <w:rsid w:val="006B38DC"/>
    <w:rsid w:val="0093323B"/>
    <w:rsid w:val="009D1A26"/>
    <w:rsid w:val="00AA295D"/>
    <w:rsid w:val="00AC2D74"/>
    <w:rsid w:val="00C80BB1"/>
    <w:rsid w:val="00EA50E6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CFE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  <w:style w:type="paragraph" w:customStyle="1" w:styleId="C3046B4A13D6426E8879E408F0507BE9">
    <w:name w:val="C3046B4A13D6426E8879E408F0507BE9"/>
    <w:rsid w:val="009D1A26"/>
  </w:style>
  <w:style w:type="paragraph" w:customStyle="1" w:styleId="F5B3F622EAB94619A929DB02C8E31A3D">
    <w:name w:val="F5B3F622EAB94619A929DB02C8E31A3D"/>
    <w:rsid w:val="009D1A26"/>
  </w:style>
  <w:style w:type="paragraph" w:customStyle="1" w:styleId="2DB92359525448EA8199C1E5088B2969">
    <w:name w:val="2DB92359525448EA8199C1E5088B2969"/>
    <w:rsid w:val="00FE4CFE"/>
  </w:style>
  <w:style w:type="paragraph" w:customStyle="1" w:styleId="442961101BD74389944AA3BEC99207A7">
    <w:name w:val="442961101BD74389944AA3BEC99207A7"/>
    <w:rsid w:val="00FE4CFE"/>
  </w:style>
  <w:style w:type="paragraph" w:customStyle="1" w:styleId="020468DCAD544F569DE72889FE7E30A8">
    <w:name w:val="020468DCAD544F569DE72889FE7E30A8"/>
    <w:rsid w:val="00FE4CFE"/>
  </w:style>
  <w:style w:type="paragraph" w:customStyle="1" w:styleId="AB27BC8895EA4082967E1B86A02F8A33">
    <w:name w:val="AB27BC8895EA4082967E1B86A02F8A33"/>
    <w:rsid w:val="00FE4CFE"/>
  </w:style>
  <w:style w:type="paragraph" w:customStyle="1" w:styleId="F4EE15C712B3414E9C860B72CEB2C9A1">
    <w:name w:val="F4EE15C712B3414E9C860B72CEB2C9A1"/>
    <w:rsid w:val="00F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9C706-BF6F-47C3-8167-86F623F9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2021-04-06T11:05:00Z</dcterms:created>
  <dcterms:modified xsi:type="dcterms:W3CDTF">2021-04-06T11:05:00Z</dcterms:modified>
</cp:coreProperties>
</file>