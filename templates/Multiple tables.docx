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4F6" w:rsidRDefault="00FB0AFF" w:rsidP="0007686D">
      <w:pPr>
        <w:pStyle w:val="Title"/>
        <w:rPr>
          <w:lang w:val="en-US"/>
        </w:rPr>
      </w:pPr>
      <w:sdt>
        <w:sdtPr>
          <w:rPr>
            <w:lang w:val="en-US"/>
          </w:rPr>
          <w:alias w:val="DocumentTitle"/>
          <w:tag w:val="DocumentTitle"/>
          <w:id w:val="206385236"/>
          <w:placeholder>
            <w:docPart w:val="BBAB1E68D8A04950A11DF5B565C642F4"/>
          </w:placeholder>
          <w:text/>
        </w:sdtPr>
        <w:sdtEndPr/>
        <w:sdtContent>
          <w:r w:rsidR="00ED02C6">
            <w:rPr>
              <w:lang w:val="en-US"/>
            </w:rPr>
            <w:t>Document Title</w:t>
          </w:r>
        </w:sdtContent>
      </w:sdt>
    </w:p>
    <w:sdt>
      <w:sdtPr>
        <w:rPr>
          <w:lang w:val="en-US"/>
        </w:rPr>
        <w:alias w:val="DocumentSubtitle"/>
        <w:tag w:val="DocumentSubtitle"/>
        <w:id w:val="883064717"/>
        <w:placeholder>
          <w:docPart w:val="BBAB1E68D8A04950A11DF5B565C642F4"/>
        </w:placeholder>
        <w:text w:multiLine="1"/>
      </w:sdtPr>
      <w:sdtEndPr/>
      <w:sdtContent>
        <w:p w:rsidR="005B24F6" w:rsidRDefault="008C64A7" w:rsidP="008C64A7">
          <w:pPr>
            <w:pStyle w:val="Subtitle"/>
            <w:rPr>
              <w:lang w:val="en-US"/>
            </w:rPr>
          </w:pPr>
          <w:r>
            <w:rPr>
              <w:lang w:val="en-US"/>
            </w:rPr>
            <w:t>Document Subtitle</w:t>
          </w:r>
        </w:p>
      </w:sdtContent>
    </w:sdt>
    <w:sdt>
      <w:sdtPr>
        <w:rPr>
          <w:lang w:val="en-US"/>
        </w:rPr>
        <w:alias w:val="CommonInformation"/>
        <w:tag w:val="CommonInformation"/>
        <w:id w:val="432873217"/>
        <w:placeholder>
          <w:docPart w:val="DefaultPlaceholder_-1854013440"/>
        </w:placeholder>
      </w:sdtPr>
      <w:sdtEndPr/>
      <w:sdtContent>
        <w:p w:rsidR="008C64A7" w:rsidRDefault="008C64A7" w:rsidP="009E281C">
          <w:pPr>
            <w:spacing w:after="0"/>
            <w:rPr>
              <w:lang w:val="en-US"/>
            </w:rPr>
          </w:pPr>
        </w:p>
        <w:tbl>
          <w:tblPr>
            <w:tblStyle w:val="PlainTable2"/>
            <w:tblW w:w="0" w:type="auto"/>
            <w:tblLook w:val="04A0" w:firstRow="1" w:lastRow="0" w:firstColumn="1" w:lastColumn="0" w:noHBand="0" w:noVBand="1"/>
          </w:tblPr>
          <w:tblGrid>
            <w:gridCol w:w="3544"/>
            <w:gridCol w:w="6192"/>
          </w:tblGrid>
          <w:tr w:rsidR="008C64A7" w:rsidTr="005742A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sdt>
              <w:sdtPr>
                <w:rPr>
                  <w:lang w:val="en-US"/>
                </w:rPr>
                <w:alias w:val="CommonFieldName"/>
                <w:tag w:val="CommonFieldName"/>
                <w:id w:val="1173065357"/>
                <w:placeholder>
                  <w:docPart w:val="DefaultPlaceholder_-1854013440"/>
                </w:placeholder>
                <w:text w:multiLine="1"/>
              </w:sdtPr>
              <w:sdtEndPr/>
              <w:sdtContent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3544" w:type="dxa"/>
                  </w:tcPr>
                  <w:p w:rsidR="008C64A7" w:rsidRPr="00103CF5" w:rsidRDefault="008C64A7" w:rsidP="005742A4">
                    <w:pPr>
                      <w:ind w:left="397"/>
                      <w:rPr>
                        <w:b w:val="0"/>
                        <w:lang w:val="en-US"/>
                      </w:rPr>
                    </w:pPr>
                    <w:r w:rsidRPr="00103CF5">
                      <w:rPr>
                        <w:b w:val="0"/>
                        <w:lang w:val="en-US"/>
                      </w:rPr>
                      <w:t>Field name</w:t>
                    </w:r>
                  </w:p>
                </w:tc>
              </w:sdtContent>
            </w:sdt>
            <w:sdt>
              <w:sdtPr>
                <w:rPr>
                  <w:lang w:val="en-US"/>
                </w:rPr>
                <w:alias w:val="CommonFieldValue"/>
                <w:tag w:val="CommonFieldValue"/>
                <w:id w:val="1723558766"/>
                <w:placeholder>
                  <w:docPart w:val="DefaultPlaceholder_-1854013440"/>
                </w:placeholder>
                <w:text w:multiLine="1"/>
              </w:sdtPr>
              <w:sdtEndPr/>
              <w:sdtContent>
                <w:tc>
                  <w:tcPr>
                    <w:tcW w:w="6192" w:type="dxa"/>
                  </w:tcPr>
                  <w:p w:rsidR="008C64A7" w:rsidRPr="00103CF5" w:rsidRDefault="008C64A7" w:rsidP="009E281C">
                    <w:pPr>
                      <w:jc w:val="center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b w:val="0"/>
                        <w:lang w:val="en-US"/>
                      </w:rPr>
                    </w:pPr>
                    <w:r w:rsidRPr="00103CF5">
                      <w:rPr>
                        <w:b w:val="0"/>
                        <w:lang w:val="en-US"/>
                      </w:rPr>
                      <w:t>Field value</w:t>
                    </w:r>
                  </w:p>
                </w:tc>
              </w:sdtContent>
            </w:sdt>
          </w:tr>
        </w:tbl>
        <w:p w:rsidR="008C64A7" w:rsidRDefault="00FB0AFF" w:rsidP="009E281C">
          <w:pPr>
            <w:spacing w:after="0"/>
            <w:rPr>
              <w:lang w:val="en-US"/>
            </w:rPr>
          </w:pPr>
        </w:p>
      </w:sdtContent>
    </w:sdt>
    <w:sdt>
      <w:sdtPr>
        <w:rPr>
          <w:lang w:val="en-US"/>
        </w:rPr>
        <w:alias w:val="DetailsDescription"/>
        <w:tag w:val="DetailsDescription"/>
        <w:id w:val="-1131634415"/>
        <w:placeholder>
          <w:docPart w:val="DefaultPlaceholder_-1854013440"/>
        </w:placeholder>
        <w:text w:multiLine="1"/>
      </w:sdtPr>
      <w:sdtEndPr/>
      <w:sdtContent>
        <w:p w:rsidR="00B97164" w:rsidRDefault="00B97164" w:rsidP="00A76ECD">
          <w:pPr>
            <w:spacing w:before="240" w:after="120"/>
            <w:jc w:val="center"/>
            <w:rPr>
              <w:lang w:val="en-US"/>
            </w:rPr>
          </w:pPr>
          <w:r>
            <w:rPr>
              <w:lang w:val="en-US"/>
            </w:rPr>
            <w:t>Details description</w:t>
          </w:r>
        </w:p>
      </w:sdtContent>
    </w:sdt>
    <w:sdt>
      <w:sdtPr>
        <w:rPr>
          <w:lang w:val="en-US"/>
        </w:rPr>
        <w:alias w:val="DetailsTable"/>
        <w:tag w:val="DetailsTable"/>
        <w:id w:val="-1052539917"/>
        <w:placeholder>
          <w:docPart w:val="DefaultPlaceholder_-1854013440"/>
        </w:placeholder>
      </w:sdtPr>
      <w:sdtEndPr/>
      <w:sdtContent>
        <w:p w:rsidR="00B97164" w:rsidRDefault="00B97164" w:rsidP="009E281C">
          <w:pPr>
            <w:spacing w:after="0"/>
            <w:rPr>
              <w:lang w:val="en-US"/>
            </w:rPr>
          </w:pPr>
        </w:p>
        <w:tbl>
          <w:tblPr>
            <w:tblStyle w:val="GridTable2-Accent3"/>
            <w:tblW w:w="0" w:type="auto"/>
            <w:tblLook w:val="04A0" w:firstRow="1" w:lastRow="0" w:firstColumn="1" w:lastColumn="0" w:noHBand="0" w:noVBand="1"/>
          </w:tblPr>
          <w:tblGrid>
            <w:gridCol w:w="3828"/>
            <w:gridCol w:w="2976"/>
            <w:gridCol w:w="2942"/>
          </w:tblGrid>
          <w:tr w:rsidR="00121AF5" w:rsidRPr="00121AF5" w:rsidTr="00121AF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cantSplit/>
              <w:tblHeader/>
            </w:trPr>
            <w:sdt>
              <w:sdtPr>
                <w:rPr>
                  <w:lang w:val="en-US"/>
                </w:rPr>
                <w:alias w:val="DetailsHeader1"/>
                <w:tag w:val="DetailsHeader1"/>
                <w:id w:val="1792784933"/>
                <w:placeholder>
                  <w:docPart w:val="442961101BD74389944AA3BEC99207A7"/>
                </w:placeholder>
                <w:text/>
              </w:sdtPr>
              <w:sdtEndPr/>
              <w:sdtContent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3828" w:type="dxa"/>
                  </w:tcPr>
                  <w:p w:rsidR="00121AF5" w:rsidRDefault="00121AF5" w:rsidP="009E281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Details header #1</w:t>
                    </w:r>
                  </w:p>
                </w:tc>
              </w:sdtContent>
            </w:sdt>
            <w:sdt>
              <w:sdtPr>
                <w:rPr>
                  <w:lang w:val="en-US"/>
                </w:rPr>
                <w:alias w:val="DetailsHeader2"/>
                <w:tag w:val="DetailsHeader2"/>
                <w:id w:val="2094044804"/>
                <w:placeholder>
                  <w:docPart w:val="442961101BD74389944AA3BEC99207A7"/>
                </w:placeholder>
                <w:text/>
              </w:sdtPr>
              <w:sdtEndPr/>
              <w:sdtContent>
                <w:tc>
                  <w:tcPr>
                    <w:tcW w:w="2976" w:type="dxa"/>
                  </w:tcPr>
                  <w:p w:rsidR="00121AF5" w:rsidRPr="00A76ECD" w:rsidRDefault="00121AF5" w:rsidP="009E281C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 w:rsidRPr="00A76ECD">
                      <w:rPr>
                        <w:lang w:val="en-US"/>
                      </w:rPr>
                      <w:t>Details header #2</w:t>
                    </w:r>
                  </w:p>
                </w:tc>
              </w:sdtContent>
            </w:sdt>
            <w:sdt>
              <w:sdtPr>
                <w:rPr>
                  <w:lang w:val="en-US"/>
                </w:rPr>
                <w:alias w:val="DetailsHeader3"/>
                <w:tag w:val="DetailsHeader3"/>
                <w:id w:val="-1473898782"/>
                <w:placeholder>
                  <w:docPart w:val="DefaultPlaceholder_-1854013440"/>
                </w:placeholder>
                <w:text/>
              </w:sdtPr>
              <w:sdtEndPr/>
              <w:sdtContent>
                <w:tc>
                  <w:tcPr>
                    <w:tcW w:w="2942" w:type="dxa"/>
                  </w:tcPr>
                  <w:p w:rsidR="00121AF5" w:rsidRDefault="00121AF5" w:rsidP="009E281C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Details header #3</w:t>
                    </w:r>
                  </w:p>
                </w:tc>
              </w:sdtContent>
            </w:sdt>
          </w:tr>
          <w:tr w:rsidR="00121AF5" w:rsidRPr="00121AF5" w:rsidTr="00121AF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antSplit/>
            </w:trPr>
            <w:sdt>
              <w:sdtPr>
                <w:rPr>
                  <w:lang w:val="en-US"/>
                </w:rPr>
                <w:alias w:val="DetailsFieldName"/>
                <w:tag w:val="DetailsFieldName"/>
                <w:id w:val="-1145815955"/>
                <w:placeholder>
                  <w:docPart w:val="442961101BD74389944AA3BEC99207A7"/>
                </w:placeholder>
                <w:text w:multiLine="1"/>
              </w:sdtPr>
              <w:sdtEndPr/>
              <w:sdtContent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3828" w:type="dxa"/>
                  </w:tcPr>
                  <w:p w:rsidR="00121AF5" w:rsidRPr="00A76ECD" w:rsidRDefault="00121AF5" w:rsidP="009E281C">
                    <w:pPr>
                      <w:rPr>
                        <w:b w:val="0"/>
                        <w:lang w:val="en-US"/>
                      </w:rPr>
                    </w:pPr>
                    <w:r w:rsidRPr="00A76ECD">
                      <w:rPr>
                        <w:b w:val="0"/>
                        <w:lang w:val="en-US"/>
                      </w:rPr>
                      <w:t>Field name</w:t>
                    </w:r>
                  </w:p>
                </w:tc>
              </w:sdtContent>
            </w:sdt>
            <w:sdt>
              <w:sdtPr>
                <w:rPr>
                  <w:lang w:val="en-US"/>
                </w:rPr>
                <w:alias w:val="DetailsFieldValue"/>
                <w:tag w:val="DetailsFieldValue"/>
                <w:id w:val="916598928"/>
                <w:placeholder>
                  <w:docPart w:val="442961101BD74389944AA3BEC99207A7"/>
                </w:placeholder>
                <w:text w:multiLine="1"/>
              </w:sdtPr>
              <w:sdtEndPr/>
              <w:sdtContent>
                <w:tc>
                  <w:tcPr>
                    <w:tcW w:w="2976" w:type="dxa"/>
                  </w:tcPr>
                  <w:p w:rsidR="00121AF5" w:rsidRDefault="00121AF5" w:rsidP="009E281C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Field value</w:t>
                    </w:r>
                  </w:p>
                </w:tc>
              </w:sdtContent>
            </w:sdt>
            <w:sdt>
              <w:sdtPr>
                <w:rPr>
                  <w:lang w:val="en-US"/>
                </w:rPr>
                <w:alias w:val="DetailsFieldComment"/>
                <w:tag w:val="DetailsFieldComment"/>
                <w:id w:val="1611696951"/>
                <w:placeholder>
                  <w:docPart w:val="DefaultPlaceholder_-1854013440"/>
                </w:placeholder>
                <w:text w:multiLine="1"/>
              </w:sdtPr>
              <w:sdtEndPr/>
              <w:sdtContent>
                <w:tc>
                  <w:tcPr>
                    <w:tcW w:w="2942" w:type="dxa"/>
                  </w:tcPr>
                  <w:p w:rsidR="00121AF5" w:rsidRDefault="00121AF5" w:rsidP="009E281C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Field comment</w:t>
                    </w:r>
                  </w:p>
                </w:tc>
              </w:sdtContent>
            </w:sdt>
          </w:tr>
        </w:tbl>
        <w:p w:rsidR="00B97164" w:rsidRDefault="00FB0AFF" w:rsidP="009E281C">
          <w:pPr>
            <w:spacing w:after="0"/>
            <w:rPr>
              <w:lang w:val="en-US"/>
            </w:rPr>
          </w:pPr>
        </w:p>
      </w:sdtContent>
    </w:sdt>
    <w:p w:rsidR="00AD142E" w:rsidRDefault="006A2556" w:rsidP="00AD142E">
      <w:pPr>
        <w:spacing w:before="360"/>
        <w:rPr>
          <w:lang w:val="en-US"/>
        </w:rPr>
      </w:pPr>
      <w:r>
        <w:rPr>
          <w:lang w:val="en-US"/>
        </w:rPr>
        <w:t>Created</w:t>
      </w:r>
      <w:r w:rsidR="005B24F6">
        <w:rPr>
          <w:lang w:val="en-US"/>
        </w:rPr>
        <w:t xml:space="preserve">: </w:t>
      </w:r>
      <w:sdt>
        <w:sdtPr>
          <w:rPr>
            <w:lang w:val="en-US"/>
          </w:rPr>
          <w:alias w:val="CreationDateTime"/>
          <w:tag w:val="CreationDateTime"/>
          <w:id w:val="1151026207"/>
          <w:placeholder>
            <w:docPart w:val="DefaultPlaceholder_-1854013440"/>
          </w:placeholder>
          <w:text/>
        </w:sdtPr>
        <w:sdtEndPr/>
        <w:sdtContent>
          <w:r w:rsidR="00DA6796">
            <w:rPr>
              <w:lang w:val="en-US"/>
            </w:rPr>
            <w:t>Creation date and time</w:t>
          </w:r>
        </w:sdtContent>
      </w:sdt>
    </w:p>
    <w:p w:rsidR="007A697E" w:rsidRPr="005B24F6" w:rsidRDefault="00FB0AFF" w:rsidP="007A697E">
      <w:pPr>
        <w:spacing w:before="360"/>
        <w:jc w:val="right"/>
        <w:rPr>
          <w:lang w:val="en-US"/>
        </w:rPr>
      </w:pPr>
      <w:sdt>
        <w:sdtPr>
          <w:rPr>
            <w:lang w:val="en-US"/>
          </w:rPr>
          <w:alias w:val="SigningPicture"/>
          <w:tag w:val="SigningPicture"/>
          <w:id w:val="-691154375"/>
          <w:showingPlcHdr/>
          <w:picture/>
        </w:sdtPr>
        <w:sdtEndPr/>
        <w:sdtContent>
          <w:r w:rsidR="00AD142E">
            <w:rPr>
              <w:noProof/>
              <w:lang w:val="en-US"/>
            </w:rPr>
            <w:drawing>
              <wp:inline distT="0" distB="0" distL="0" distR="0">
                <wp:extent cx="1224915" cy="298450"/>
                <wp:effectExtent l="0" t="0" r="0" b="6350"/>
                <wp:docPr id="2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5867" cy="298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7A697E" w:rsidRPr="005B24F6" w:rsidSect="00D1567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79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AFF" w:rsidRDefault="00FB0AFF" w:rsidP="00D05878">
      <w:pPr>
        <w:spacing w:after="0" w:line="240" w:lineRule="auto"/>
      </w:pPr>
      <w:r>
        <w:separator/>
      </w:r>
    </w:p>
  </w:endnote>
  <w:endnote w:type="continuationSeparator" w:id="0">
    <w:p w:rsidR="00FB0AFF" w:rsidRDefault="00FB0AFF" w:rsidP="00D05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64EE" w:rsidRPr="00C2686C" w:rsidRDefault="006C64EE" w:rsidP="006C64EE">
    <w:pPr>
      <w:pStyle w:val="Footer"/>
      <w:jc w:val="right"/>
      <w:rPr>
        <w:lang w:val="en-US"/>
      </w:rPr>
    </w:pPr>
    <w:r>
      <w:t>Страница</w:t>
    </w:r>
    <w:r w:rsidRPr="00C2686C">
      <w:rPr>
        <w:lang w:val="en-US"/>
      </w:rPr>
      <w:t xml:space="preserve"> </w:t>
    </w:r>
    <w:r w:rsidR="00493511">
      <w:fldChar w:fldCharType="begin"/>
    </w:r>
    <w:r w:rsidR="00493511" w:rsidRPr="00C2686C">
      <w:rPr>
        <w:lang w:val="en-US"/>
      </w:rPr>
      <w:instrText xml:space="preserve"> PAGE   \* MERGEFORMAT </w:instrText>
    </w:r>
    <w:r w:rsidR="00493511">
      <w:fldChar w:fldCharType="separate"/>
    </w:r>
    <w:r w:rsidR="00493511" w:rsidRPr="00C2686C">
      <w:rPr>
        <w:noProof/>
        <w:lang w:val="en-US"/>
      </w:rPr>
      <w:t>1</w:t>
    </w:r>
    <w:r w:rsidR="00493511">
      <w:fldChar w:fldCharType="end"/>
    </w:r>
    <w:r w:rsidRPr="00C2686C">
      <w:rPr>
        <w:lang w:val="en-US"/>
      </w:rPr>
      <w:t xml:space="preserve"> </w:t>
    </w:r>
    <w:r>
      <w:t>из</w:t>
    </w:r>
    <w:r w:rsidRPr="00C2686C">
      <w:rPr>
        <w:lang w:val="en-US"/>
      </w:rPr>
      <w:t xml:space="preserve"> </w:t>
    </w:r>
    <w:r>
      <w:fldChar w:fldCharType="begin"/>
    </w:r>
    <w:r w:rsidRPr="00C2686C">
      <w:rPr>
        <w:lang w:val="en-US"/>
      </w:rPr>
      <w:instrText xml:space="preserve"> NUMPAGES   \* MERGEFORMAT </w:instrText>
    </w:r>
    <w:r>
      <w:fldChar w:fldCharType="separate"/>
    </w:r>
    <w:r w:rsidRPr="00C2686C">
      <w:rPr>
        <w:noProof/>
        <w:lang w:val="en-US"/>
      </w:rPr>
      <w:t>1</w:t>
    </w:r>
    <w:r>
      <w:fldChar w:fldCharType="end"/>
    </w:r>
  </w:p>
  <w:p w:rsidR="006C64EE" w:rsidRPr="00C2686C" w:rsidRDefault="006C64EE" w:rsidP="006C64EE">
    <w:pPr>
      <w:pStyle w:val="Footer"/>
      <w:jc w:val="right"/>
      <w:rPr>
        <w:lang w:val="en-US"/>
      </w:rPr>
    </w:pPr>
  </w:p>
  <w:p w:rsidR="007A697E" w:rsidRDefault="003F55AC" w:rsidP="007A697E">
    <w:pPr>
      <w:pStyle w:val="Footer"/>
      <w:jc w:val="right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</w:instrText>
    </w:r>
    <w:r w:rsidR="00D1567A">
      <w:rPr>
        <w:lang w:val="en-US"/>
      </w:rPr>
      <w:instrText xml:space="preserve">If </w:instrText>
    </w:r>
    <w:r w:rsidR="00C2686C">
      <w:rPr>
        <w:lang w:val="en-US"/>
      </w:rPr>
      <w:fldChar w:fldCharType="begin"/>
    </w:r>
    <w:r w:rsidR="00C2686C">
      <w:rPr>
        <w:lang w:val="en-US"/>
      </w:rPr>
      <w:instrText xml:space="preserve"> </w:instrText>
    </w:r>
    <w:r w:rsidR="00D1567A">
      <w:rPr>
        <w:lang w:val="en-US"/>
      </w:rPr>
      <w:instrText>page</w:instrText>
    </w:r>
    <w:r w:rsidR="00C2686C">
      <w:rPr>
        <w:lang w:val="en-US"/>
      </w:rPr>
      <w:instrText xml:space="preserve"> </w:instrText>
    </w:r>
    <w:r w:rsidR="00C2686C">
      <w:rPr>
        <w:lang w:val="en-US"/>
      </w:rPr>
      <w:fldChar w:fldCharType="separate"/>
    </w:r>
    <w:r w:rsidR="007A697E">
      <w:rPr>
        <w:noProof/>
        <w:lang w:val="en-US"/>
      </w:rPr>
      <w:instrText>2</w:instrText>
    </w:r>
    <w:r w:rsidR="00C2686C">
      <w:rPr>
        <w:lang w:val="en-US"/>
      </w:rPr>
      <w:fldChar w:fldCharType="end"/>
    </w:r>
    <w:r w:rsidR="00D1567A">
      <w:rPr>
        <w:lang w:val="en-US"/>
      </w:rPr>
      <w:instrText xml:space="preserve"> = </w:instrText>
    </w:r>
    <w:r w:rsidR="00C2686C">
      <w:rPr>
        <w:lang w:val="en-US"/>
      </w:rPr>
      <w:fldChar w:fldCharType="begin"/>
    </w:r>
    <w:r w:rsidR="00C2686C">
      <w:rPr>
        <w:lang w:val="en-US"/>
      </w:rPr>
      <w:instrText xml:space="preserve"> </w:instrText>
    </w:r>
    <w:r w:rsidR="00D1567A">
      <w:rPr>
        <w:lang w:val="en-US"/>
      </w:rPr>
      <w:instrText>numpages</w:instrText>
    </w:r>
    <w:r w:rsidR="00C2686C">
      <w:rPr>
        <w:lang w:val="en-US"/>
      </w:rPr>
      <w:instrText xml:space="preserve"> </w:instrText>
    </w:r>
    <w:r w:rsidR="00C2686C">
      <w:rPr>
        <w:lang w:val="en-US"/>
      </w:rPr>
      <w:fldChar w:fldCharType="separate"/>
    </w:r>
    <w:r w:rsidR="007A697E">
      <w:rPr>
        <w:noProof/>
        <w:lang w:val="en-US"/>
      </w:rPr>
      <w:instrText>2</w:instrText>
    </w:r>
    <w:r w:rsidR="00C2686C">
      <w:rPr>
        <w:lang w:val="en-US"/>
      </w:rPr>
      <w:fldChar w:fldCharType="end"/>
    </w:r>
    <w:r w:rsidR="00D1567A">
      <w:rPr>
        <w:lang w:val="en-US"/>
      </w:rPr>
      <w:instrText xml:space="preserve"> </w:instrText>
    </w:r>
    <w:r w:rsidR="007A697E">
      <w:rPr>
        <w:lang w:val="en-US"/>
      </w:rPr>
      <w:instrText>"Some multiline</w:instrText>
    </w:r>
  </w:p>
  <w:p w:rsidR="007A697E" w:rsidRDefault="007A697E" w:rsidP="007A697E">
    <w:pPr>
      <w:pStyle w:val="Footer"/>
      <w:jc w:val="right"/>
      <w:rPr>
        <w:noProof/>
        <w:lang w:val="en-US"/>
      </w:rPr>
    </w:pPr>
    <w:r>
      <w:rPr>
        <w:lang w:val="en-US"/>
      </w:rPr>
      <w:instrText>text here M. 10054-800GW"</w:instrText>
    </w:r>
    <w:r w:rsidR="003F55AC">
      <w:rPr>
        <w:lang w:val="en-US"/>
      </w:rPr>
      <w:instrText xml:space="preserve"> </w:instrText>
    </w:r>
    <w:r w:rsidR="003F55AC">
      <w:rPr>
        <w:lang w:val="en-US"/>
      </w:rPr>
      <w:fldChar w:fldCharType="separate"/>
    </w:r>
    <w:r>
      <w:rPr>
        <w:noProof/>
        <w:lang w:val="en-US"/>
      </w:rPr>
      <w:t>Some multiline</w:t>
    </w:r>
  </w:p>
  <w:p w:rsidR="007A697E" w:rsidRPr="004F48B4" w:rsidRDefault="007A697E" w:rsidP="007A697E">
    <w:pPr>
      <w:pStyle w:val="Footer"/>
      <w:jc w:val="right"/>
      <w:rPr>
        <w:lang w:val="en-US"/>
      </w:rPr>
    </w:pPr>
    <w:r>
      <w:rPr>
        <w:noProof/>
        <w:lang w:val="en-US"/>
      </w:rPr>
      <w:t>text here M. 10054-800GW</w:t>
    </w:r>
    <w:r w:rsidR="003F55AC">
      <w:rPr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440" w:rsidRPr="00C2686C" w:rsidRDefault="003C7440" w:rsidP="003C7440">
    <w:pPr>
      <w:pStyle w:val="Footer"/>
      <w:jc w:val="right"/>
      <w:rPr>
        <w:lang w:val="en-US"/>
      </w:rPr>
    </w:pPr>
    <w:r>
      <w:t>Страница</w:t>
    </w:r>
    <w:r w:rsidRPr="00C2686C">
      <w:rPr>
        <w:lang w:val="en-US"/>
      </w:rPr>
      <w:t xml:space="preserve"> </w:t>
    </w:r>
    <w:r>
      <w:fldChar w:fldCharType="begin"/>
    </w:r>
    <w:r w:rsidRPr="00C2686C">
      <w:rPr>
        <w:lang w:val="en-US"/>
      </w:rPr>
      <w:instrText xml:space="preserve"> PAGE   \* MERGEFORMAT </w:instrText>
    </w:r>
    <w:r>
      <w:fldChar w:fldCharType="separate"/>
    </w:r>
    <w:r>
      <w:t>2</w:t>
    </w:r>
    <w:r>
      <w:fldChar w:fldCharType="end"/>
    </w:r>
    <w:r w:rsidRPr="00C2686C">
      <w:rPr>
        <w:lang w:val="en-US"/>
      </w:rPr>
      <w:t xml:space="preserve"> </w:t>
    </w:r>
    <w:r>
      <w:t>из</w:t>
    </w:r>
    <w:r w:rsidRPr="00C2686C">
      <w:rPr>
        <w:lang w:val="en-US"/>
      </w:rPr>
      <w:t xml:space="preserve"> </w:t>
    </w:r>
    <w:r>
      <w:fldChar w:fldCharType="begin"/>
    </w:r>
    <w:r w:rsidRPr="00C2686C">
      <w:rPr>
        <w:lang w:val="en-US"/>
      </w:rPr>
      <w:instrText xml:space="preserve"> NUMPAGES   \* MERGEFORMAT </w:instrText>
    </w:r>
    <w:r>
      <w:fldChar w:fldCharType="separate"/>
    </w:r>
    <w:r>
      <w:t>2</w:t>
    </w:r>
    <w:r>
      <w:fldChar w:fldCharType="end"/>
    </w:r>
  </w:p>
  <w:p w:rsidR="003C7440" w:rsidRPr="00C2686C" w:rsidRDefault="003C7440" w:rsidP="003C7440">
    <w:pPr>
      <w:pStyle w:val="Footer"/>
      <w:jc w:val="right"/>
      <w:rPr>
        <w:lang w:val="en-US"/>
      </w:rPr>
    </w:pPr>
  </w:p>
  <w:p w:rsidR="003C7440" w:rsidRDefault="003C7440" w:rsidP="003C7440">
    <w:pPr>
      <w:pStyle w:val="Footer"/>
      <w:jc w:val="right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If </w:instrText>
    </w:r>
    <w:r>
      <w:rPr>
        <w:lang w:val="en-US"/>
      </w:rPr>
      <w:fldChar w:fldCharType="begin"/>
    </w:r>
    <w:r>
      <w:rPr>
        <w:lang w:val="en-US"/>
      </w:rPr>
      <w:instrText>page</w:instrText>
    </w:r>
    <w:r>
      <w:rPr>
        <w:lang w:val="en-US"/>
      </w:rPr>
      <w:fldChar w:fldCharType="separate"/>
    </w:r>
    <w:r w:rsidR="00BE4DB4">
      <w:rPr>
        <w:noProof/>
        <w:lang w:val="en-US"/>
      </w:rPr>
      <w:instrText>1</w:instrText>
    </w:r>
    <w:r>
      <w:rPr>
        <w:lang w:val="en-US"/>
      </w:rPr>
      <w:fldChar w:fldCharType="end"/>
    </w:r>
    <w:r>
      <w:rPr>
        <w:lang w:val="en-US"/>
      </w:rPr>
      <w:instrText xml:space="preserve"> = </w:instrText>
    </w:r>
    <w:r>
      <w:rPr>
        <w:lang w:val="en-US"/>
      </w:rPr>
      <w:fldChar w:fldCharType="begin"/>
    </w:r>
    <w:r>
      <w:rPr>
        <w:lang w:val="en-US"/>
      </w:rPr>
      <w:instrText>numpages</w:instrText>
    </w:r>
    <w:r>
      <w:rPr>
        <w:lang w:val="en-US"/>
      </w:rPr>
      <w:fldChar w:fldCharType="separate"/>
    </w:r>
    <w:r w:rsidR="00BE4DB4">
      <w:rPr>
        <w:noProof/>
        <w:lang w:val="en-US"/>
      </w:rPr>
      <w:instrText>1</w:instrText>
    </w:r>
    <w:r>
      <w:rPr>
        <w:lang w:val="en-US"/>
      </w:rPr>
      <w:fldChar w:fldCharType="end"/>
    </w:r>
    <w:r>
      <w:rPr>
        <w:lang w:val="en-US"/>
      </w:rPr>
      <w:instrText xml:space="preserve"> </w:instrText>
    </w:r>
    <w:r w:rsidR="0084595A">
      <w:rPr>
        <w:lang w:val="en-US"/>
      </w:rPr>
      <w:instrText>"Some multiline</w:instrText>
    </w:r>
  </w:p>
  <w:p w:rsidR="00BE4DB4" w:rsidRDefault="0084595A" w:rsidP="003C7440">
    <w:pPr>
      <w:pStyle w:val="Footer"/>
      <w:jc w:val="right"/>
      <w:rPr>
        <w:noProof/>
        <w:lang w:val="en-US"/>
      </w:rPr>
    </w:pPr>
    <w:r>
      <w:rPr>
        <w:lang w:val="en-US"/>
      </w:rPr>
      <w:instrText>text here M. 10054-800GW"</w:instrText>
    </w:r>
    <w:r w:rsidR="007A697E">
      <w:rPr>
        <w:lang w:val="en-US"/>
      </w:rPr>
      <w:instrText xml:space="preserve"> </w:instrText>
    </w:r>
    <w:r w:rsidR="003C7440">
      <w:rPr>
        <w:lang w:val="en-US"/>
      </w:rPr>
      <w:fldChar w:fldCharType="separate"/>
    </w:r>
    <w:r w:rsidR="00BE4DB4">
      <w:rPr>
        <w:noProof/>
        <w:lang w:val="en-US"/>
      </w:rPr>
      <w:t>Some multiline</w:t>
    </w:r>
  </w:p>
  <w:p w:rsidR="003C7440" w:rsidRPr="003C7440" w:rsidRDefault="00BE4DB4" w:rsidP="003C7440">
    <w:pPr>
      <w:pStyle w:val="Footer"/>
      <w:jc w:val="right"/>
      <w:rPr>
        <w:lang w:val="en-US"/>
      </w:rPr>
    </w:pPr>
    <w:r>
      <w:rPr>
        <w:noProof/>
        <w:lang w:val="en-US"/>
      </w:rPr>
      <w:t>text here M. 10054-800GW</w:t>
    </w:r>
    <w:r w:rsidR="003C7440"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AFF" w:rsidRDefault="00FB0AFF" w:rsidP="00D05878">
      <w:pPr>
        <w:spacing w:after="0" w:line="240" w:lineRule="auto"/>
      </w:pPr>
      <w:r>
        <w:separator/>
      </w:r>
    </w:p>
  </w:footnote>
  <w:footnote w:type="continuationSeparator" w:id="0">
    <w:p w:rsidR="00FB0AFF" w:rsidRDefault="00FB0AFF" w:rsidP="00D05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793" w:rsidRPr="00086793" w:rsidRDefault="00086793" w:rsidP="00086793">
    <w:pPr>
      <w:pStyle w:val="Header"/>
      <w:spacing w:after="360"/>
      <w:jc w:val="right"/>
      <w:rPr>
        <w:rStyle w:val="SubtleEmphasis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en-US"/>
      </w:rPr>
      <w:alias w:val="HeaderTitle"/>
      <w:tag w:val="HeaderTitle"/>
      <w:id w:val="464786399"/>
      <w:placeholder>
        <w:docPart w:val="020468DCAD544F569DE72889FE7E30A8"/>
      </w:placeholder>
      <w:text/>
    </w:sdtPr>
    <w:sdtEndPr/>
    <w:sdtContent>
      <w:p w:rsidR="00D1567A" w:rsidRDefault="00D1567A" w:rsidP="00D1567A">
        <w:pPr>
          <w:pStyle w:val="Subtitle"/>
          <w:jc w:val="right"/>
          <w:rPr>
            <w:lang w:val="en-US"/>
          </w:rPr>
        </w:pPr>
        <w:r>
          <w:rPr>
            <w:lang w:val="en-US"/>
          </w:rPr>
          <w:t>HEADER TITLE</w:t>
        </w:r>
      </w:p>
    </w:sdtContent>
  </w:sdt>
  <w:sdt>
    <w:sdtPr>
      <w:rPr>
        <w:rStyle w:val="SubtleEmphasis"/>
        <w:lang w:val="en-US"/>
      </w:rPr>
      <w:alias w:val="ContactPhoneNumber"/>
      <w:tag w:val="ContactPhoneNumber"/>
      <w:id w:val="-1466340695"/>
      <w:placeholder>
        <w:docPart w:val="020468DCAD544F569DE72889FE7E30A8"/>
      </w:placeholder>
      <w:text/>
    </w:sdtPr>
    <w:sdtEndPr>
      <w:rPr>
        <w:rStyle w:val="SubtleEmphasis"/>
      </w:rPr>
    </w:sdtEndPr>
    <w:sdtContent>
      <w:p w:rsidR="00D1567A" w:rsidRPr="000C6915" w:rsidRDefault="00D1567A" w:rsidP="00D1567A">
        <w:pPr>
          <w:pStyle w:val="Header"/>
          <w:jc w:val="right"/>
          <w:rPr>
            <w:rStyle w:val="SubtleEmphasis"/>
            <w:lang w:val="en-US"/>
          </w:rPr>
        </w:pPr>
        <w:r w:rsidRPr="000C6915">
          <w:rPr>
            <w:rStyle w:val="SubtleEmphasis"/>
            <w:lang w:val="en-US"/>
          </w:rPr>
          <w:t>Co</w:t>
        </w:r>
        <w:r>
          <w:rPr>
            <w:rStyle w:val="SubtleEmphasis"/>
            <w:lang w:val="en-US"/>
          </w:rPr>
          <w:t>ntact Phone</w:t>
        </w:r>
        <w:r w:rsidRPr="000C6915">
          <w:rPr>
            <w:rStyle w:val="SubtleEmphasis"/>
            <w:lang w:val="en-US"/>
          </w:rPr>
          <w:t xml:space="preserve"> Number</w:t>
        </w:r>
      </w:p>
    </w:sdtContent>
  </w:sdt>
  <w:p w:rsidR="00D1567A" w:rsidRPr="00D1567A" w:rsidRDefault="00D1567A" w:rsidP="00D1567A">
    <w:pPr>
      <w:pStyle w:val="Header"/>
      <w:spacing w:after="360"/>
      <w:jc w:val="right"/>
      <w:rPr>
        <w:i/>
        <w:iCs/>
        <w:color w:val="595959" w:themeColor="text1" w:themeTint="A6"/>
        <w:lang w:val="en-US"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28A9972" wp14:editId="0A2D85D5">
              <wp:simplePos x="0" y="0"/>
              <wp:positionH relativeFrom="margin">
                <wp:align>left</wp:align>
              </wp:positionH>
              <wp:positionV relativeFrom="page">
                <wp:posOffset>412750</wp:posOffset>
              </wp:positionV>
              <wp:extent cx="1778000" cy="889000"/>
              <wp:effectExtent l="0" t="0" r="12700" b="254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8000" cy="889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6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6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6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1567A" w:rsidRPr="00217820" w:rsidRDefault="00D1567A" w:rsidP="00D1567A">
                          <w:pPr>
                            <w:pStyle w:val="Header"/>
                            <w:tabs>
                              <w:tab w:val="clear" w:pos="4677"/>
                              <w:tab w:val="clear" w:pos="9355"/>
                            </w:tabs>
                            <w:jc w:val="center"/>
                            <w:rPr>
                              <w:rFonts w:ascii="Book Antiqua" w:hAnsi="Book Antiqua"/>
                              <w:b/>
                              <w:caps/>
                              <w:color w:val="FFE599" w:themeColor="accent4" w:themeTint="66"/>
                              <w:sz w:val="36"/>
                              <w:szCs w:val="36"/>
                              <w:lang w:val="en-US"/>
                            </w:rPr>
                          </w:pPr>
                          <w:r w:rsidRPr="00217820">
                            <w:rPr>
                              <w:rFonts w:ascii="Book Antiqua" w:hAnsi="Book Antiqua"/>
                              <w:b/>
                              <w:caps/>
                              <w:color w:val="FFFFFF" w:themeColor="background1"/>
                              <w:sz w:val="36"/>
                              <w:szCs w:val="36"/>
                              <w:lang w:val="en-US"/>
                            </w:rPr>
                            <w:t>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8A9972" id="Rectangle 1" o:spid="_x0000_s1026" style="position:absolute;left:0;text-align:left;margin-left:0;margin-top:32.5pt;width:140pt;height:70pt;z-index:-251655168;visibility:visible;mso-wrap-style:square;mso-width-percent:0;mso-height-percent:0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" o:allowoverlap="f" fillcolor="#a8d08d [1945]" strokecolor="white [3212]" strokeweight="1pt">
              <v:fill color2="#a8d08d [1945]" rotate="t" angle="270" colors="0 #607c4d;.5 #8cb372;1 #a8d689" focus="100%" type="gradient"/>
              <v:textbox>
                <w:txbxContent>
                  <w:p w:rsidR="00D1567A" w:rsidRPr="00217820" w:rsidRDefault="00D1567A" w:rsidP="00D1567A">
                    <w:pPr>
                      <w:pStyle w:val="Header"/>
                      <w:tabs>
                        <w:tab w:val="clear" w:pos="4677"/>
                        <w:tab w:val="clear" w:pos="9355"/>
                      </w:tabs>
                      <w:jc w:val="center"/>
                      <w:rPr>
                        <w:rFonts w:ascii="Book Antiqua" w:hAnsi="Book Antiqua"/>
                        <w:b/>
                        <w:caps/>
                        <w:color w:val="FFE599" w:themeColor="accent4" w:themeTint="66"/>
                        <w:sz w:val="36"/>
                        <w:szCs w:val="36"/>
                        <w:lang w:val="en-US"/>
                      </w:rPr>
                    </w:pPr>
                    <w:r w:rsidRPr="00217820">
                      <w:rPr>
                        <w:rFonts w:ascii="Book Antiqua" w:hAnsi="Book Antiqua"/>
                        <w:b/>
                        <w:caps/>
                        <w:color w:val="FFFFFF" w:themeColor="background1"/>
                        <w:sz w:val="36"/>
                        <w:szCs w:val="36"/>
                        <w:lang w:val="en-US"/>
                      </w:rPr>
                      <w:t>LOGO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sdt>
      <w:sdtPr>
        <w:rPr>
          <w:rStyle w:val="SubtleEmphasis"/>
        </w:rPr>
        <w:alias w:val="ContactAddress"/>
        <w:tag w:val="ContactAddress"/>
        <w:id w:val="524524050"/>
        <w:placeholder>
          <w:docPart w:val="020468DCAD544F569DE72889FE7E30A8"/>
        </w:placeholder>
        <w:text/>
      </w:sdtPr>
      <w:sdtEndPr>
        <w:rPr>
          <w:rStyle w:val="SubtleEmphasis"/>
        </w:rPr>
      </w:sdtEndPr>
      <w:sdtContent>
        <w:r w:rsidRPr="00086793">
          <w:rPr>
            <w:rStyle w:val="SubtleEmphasis"/>
          </w:rPr>
          <w:t>Co</w:t>
        </w:r>
        <w:proofErr w:type="spellStart"/>
        <w:r>
          <w:rPr>
            <w:rStyle w:val="SubtleEmphasis"/>
            <w:lang w:val="en-US"/>
          </w:rPr>
          <w:t>ntact</w:t>
        </w:r>
        <w:proofErr w:type="spellEnd"/>
        <w:r w:rsidRPr="00086793">
          <w:rPr>
            <w:rStyle w:val="SubtleEmphasis"/>
          </w:rPr>
          <w:t xml:space="preserve"> Address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0D"/>
    <w:rsid w:val="0007686D"/>
    <w:rsid w:val="00086793"/>
    <w:rsid w:val="000C6915"/>
    <w:rsid w:val="00103CF5"/>
    <w:rsid w:val="00121AF5"/>
    <w:rsid w:val="001907D2"/>
    <w:rsid w:val="00217820"/>
    <w:rsid w:val="0023787A"/>
    <w:rsid w:val="00254F6E"/>
    <w:rsid w:val="002E3E6E"/>
    <w:rsid w:val="003174BE"/>
    <w:rsid w:val="003A538E"/>
    <w:rsid w:val="003B74E9"/>
    <w:rsid w:val="003C7440"/>
    <w:rsid w:val="003F55AC"/>
    <w:rsid w:val="00493511"/>
    <w:rsid w:val="004F48B4"/>
    <w:rsid w:val="005328CB"/>
    <w:rsid w:val="005510A0"/>
    <w:rsid w:val="005742A4"/>
    <w:rsid w:val="005B24F6"/>
    <w:rsid w:val="00615948"/>
    <w:rsid w:val="006A2556"/>
    <w:rsid w:val="006C64EE"/>
    <w:rsid w:val="007A697E"/>
    <w:rsid w:val="0084595A"/>
    <w:rsid w:val="00861921"/>
    <w:rsid w:val="008A6993"/>
    <w:rsid w:val="008C64A7"/>
    <w:rsid w:val="008D0016"/>
    <w:rsid w:val="009079CA"/>
    <w:rsid w:val="0091128C"/>
    <w:rsid w:val="0092710D"/>
    <w:rsid w:val="0095623D"/>
    <w:rsid w:val="009E281C"/>
    <w:rsid w:val="00A24745"/>
    <w:rsid w:val="00A76ECD"/>
    <w:rsid w:val="00AD142E"/>
    <w:rsid w:val="00B97164"/>
    <w:rsid w:val="00BE4DB4"/>
    <w:rsid w:val="00BE6004"/>
    <w:rsid w:val="00BF0FB1"/>
    <w:rsid w:val="00C2686C"/>
    <w:rsid w:val="00D05878"/>
    <w:rsid w:val="00D1567A"/>
    <w:rsid w:val="00D25559"/>
    <w:rsid w:val="00D4144C"/>
    <w:rsid w:val="00D67A41"/>
    <w:rsid w:val="00DA6796"/>
    <w:rsid w:val="00E32D7A"/>
    <w:rsid w:val="00ED02C6"/>
    <w:rsid w:val="00F04879"/>
    <w:rsid w:val="00FB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61B6DF-7BB2-4BE6-B7F0-FABCDB27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28CB"/>
  </w:style>
  <w:style w:type="paragraph" w:styleId="Heading1">
    <w:name w:val="heading 1"/>
    <w:basedOn w:val="Normal"/>
    <w:next w:val="Normal"/>
    <w:link w:val="Heading1Char"/>
    <w:uiPriority w:val="9"/>
    <w:qFormat/>
    <w:rsid w:val="005328C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8C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8C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8C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8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8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8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8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8C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878"/>
  </w:style>
  <w:style w:type="paragraph" w:styleId="Footer">
    <w:name w:val="footer"/>
    <w:basedOn w:val="Normal"/>
    <w:link w:val="FooterChar"/>
    <w:uiPriority w:val="99"/>
    <w:unhideWhenUsed/>
    <w:rsid w:val="00D0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878"/>
  </w:style>
  <w:style w:type="character" w:customStyle="1" w:styleId="Heading1Char">
    <w:name w:val="Heading 1 Char"/>
    <w:basedOn w:val="DefaultParagraphFont"/>
    <w:link w:val="Heading1"/>
    <w:uiPriority w:val="9"/>
    <w:rsid w:val="005328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8C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8C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8C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8C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8C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8C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8C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8C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28C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28C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328C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8C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8C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328CB"/>
    <w:rPr>
      <w:b/>
      <w:bCs/>
    </w:rPr>
  </w:style>
  <w:style w:type="character" w:styleId="Emphasis">
    <w:name w:val="Emphasis"/>
    <w:basedOn w:val="DefaultParagraphFont"/>
    <w:uiPriority w:val="20"/>
    <w:qFormat/>
    <w:rsid w:val="005328CB"/>
    <w:rPr>
      <w:i/>
      <w:iCs/>
      <w:color w:val="000000" w:themeColor="text1"/>
    </w:rPr>
  </w:style>
  <w:style w:type="paragraph" w:styleId="NoSpacing">
    <w:name w:val="No Spacing"/>
    <w:uiPriority w:val="1"/>
    <w:qFormat/>
    <w:rsid w:val="005328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28C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28C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8C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8C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328C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28C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328C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28C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28C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28CB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328CB"/>
    <w:rPr>
      <w:color w:val="808080"/>
    </w:rPr>
  </w:style>
  <w:style w:type="table" w:styleId="TableGrid">
    <w:name w:val="Table Grid"/>
    <w:basedOn w:val="TableNormal"/>
    <w:uiPriority w:val="39"/>
    <w:rsid w:val="008C6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B9716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A76E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103CF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tomin.d\Documents\Custom%20Office%20Templates\Templates.Fields%20with%20static%20position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AB1E68D8A04950A11DF5B565C64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C57BE-B2E0-4DF5-BBF3-A9558BF7163D}"/>
      </w:docPartPr>
      <w:docPartBody>
        <w:p w:rsidR="00FE4CFE" w:rsidRDefault="00327731">
          <w:pPr>
            <w:pStyle w:val="BBAB1E68D8A04950A11DF5B565C642F4"/>
          </w:pPr>
          <w:r w:rsidRPr="00B02A4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165B5-91A0-4C77-B550-1DC0F049149F}"/>
      </w:docPartPr>
      <w:docPartBody>
        <w:p w:rsidR="00FE4CFE" w:rsidRDefault="009D1A26">
          <w:r w:rsidRPr="002618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2961101BD74389944AA3BEC9920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A30B7-75C9-4748-AE17-1E8D9D0FDD54}"/>
      </w:docPartPr>
      <w:docPartBody>
        <w:p w:rsidR="00047AB8" w:rsidRDefault="00FE4CFE" w:rsidP="00FE4CFE">
          <w:pPr>
            <w:pStyle w:val="442961101BD74389944AA3BEC99207A7"/>
          </w:pPr>
          <w:r w:rsidRPr="002618D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0468DCAD544F569DE72889FE7E3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623B9-4892-4CB6-84F9-3D1F80D5C100}"/>
      </w:docPartPr>
      <w:docPartBody>
        <w:p w:rsidR="00047AB8" w:rsidRDefault="00FE4CFE" w:rsidP="00FE4CFE">
          <w:pPr>
            <w:pStyle w:val="020468DCAD544F569DE72889FE7E30A8"/>
          </w:pPr>
          <w:r w:rsidRPr="00B02A4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26"/>
    <w:rsid w:val="00047AB8"/>
    <w:rsid w:val="00081964"/>
    <w:rsid w:val="00327731"/>
    <w:rsid w:val="003F62A8"/>
    <w:rsid w:val="004A14D4"/>
    <w:rsid w:val="006B38DC"/>
    <w:rsid w:val="0093323B"/>
    <w:rsid w:val="009D1A26"/>
    <w:rsid w:val="00AC2D74"/>
    <w:rsid w:val="00C80BB1"/>
    <w:rsid w:val="00EA50E6"/>
    <w:rsid w:val="00FE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4CFE"/>
    <w:rPr>
      <w:color w:val="808080"/>
    </w:rPr>
  </w:style>
  <w:style w:type="paragraph" w:customStyle="1" w:styleId="BBAB1E68D8A04950A11DF5B565C642F4">
    <w:name w:val="BBAB1E68D8A04950A11DF5B565C642F4"/>
  </w:style>
  <w:style w:type="paragraph" w:customStyle="1" w:styleId="B8C193DA617C400091298D093F3E0A94">
    <w:name w:val="B8C193DA617C400091298D093F3E0A94"/>
  </w:style>
  <w:style w:type="paragraph" w:customStyle="1" w:styleId="C3046B4A13D6426E8879E408F0507BE9">
    <w:name w:val="C3046B4A13D6426E8879E408F0507BE9"/>
    <w:rsid w:val="009D1A26"/>
  </w:style>
  <w:style w:type="paragraph" w:customStyle="1" w:styleId="F5B3F622EAB94619A929DB02C8E31A3D">
    <w:name w:val="F5B3F622EAB94619A929DB02C8E31A3D"/>
    <w:rsid w:val="009D1A26"/>
  </w:style>
  <w:style w:type="paragraph" w:customStyle="1" w:styleId="2DB92359525448EA8199C1E5088B2969">
    <w:name w:val="2DB92359525448EA8199C1E5088B2969"/>
    <w:rsid w:val="00FE4CFE"/>
  </w:style>
  <w:style w:type="paragraph" w:customStyle="1" w:styleId="442961101BD74389944AA3BEC99207A7">
    <w:name w:val="442961101BD74389944AA3BEC99207A7"/>
    <w:rsid w:val="00FE4CFE"/>
  </w:style>
  <w:style w:type="paragraph" w:customStyle="1" w:styleId="020468DCAD544F569DE72889FE7E30A8">
    <w:name w:val="020468DCAD544F569DE72889FE7E30A8"/>
    <w:rsid w:val="00FE4CFE"/>
  </w:style>
  <w:style w:type="paragraph" w:customStyle="1" w:styleId="AB27BC8895EA4082967E1B86A02F8A33">
    <w:name w:val="AB27BC8895EA4082967E1B86A02F8A33"/>
    <w:rsid w:val="00FE4CFE"/>
  </w:style>
  <w:style w:type="paragraph" w:customStyle="1" w:styleId="F4EE15C712B3414E9C860B72CEB2C9A1">
    <w:name w:val="F4EE15C712B3414E9C860B72CEB2C9A1"/>
    <w:rsid w:val="00FE4C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9C784-D84C-4456-BA68-1FC73D45B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Templates.Fields with static positions.dotx</Template>
  <TotalTime>184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Истомин Денис Андреевич</dc:creator>
  <cp:keywords/>
  <dc:description/>
  <cp:lastModifiedBy>Истомин Денис Андреевич</cp:lastModifiedBy>
  <cp:revision>22</cp:revision>
  <dcterms:created xsi:type="dcterms:W3CDTF">2021-04-02T18:30:00Z</dcterms:created>
  <dcterms:modified xsi:type="dcterms:W3CDTF">2021-04-06T09:22:00Z</dcterms:modified>
</cp:coreProperties>
</file>