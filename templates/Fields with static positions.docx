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05878" w:rsidRDefault="00BB22B7" w:rsidP="00D05878">
      <w:pPr>
        <w:pStyle w:val="Heading1"/>
        <w:rPr>
          <w:lang w:val="en-US"/>
        </w:rPr>
      </w:pPr>
      <w:sdt>
        <w:sdtPr>
          <w:rPr>
            <w:lang w:val="en-US"/>
          </w:rPr>
          <w:alias w:val="DocumentTitle"/>
          <w:tag w:val="DocumentTitle"/>
          <w:id w:val="206385236"/>
          <w:placeholder>
            <w:docPart w:val="BBAB1E68D8A04950A11DF5B565C642F4"/>
          </w:placeholder>
          <w:text/>
        </w:sdtPr>
        <w:sdtEndPr/>
        <w:sdtContent>
          <w:r w:rsidR="00ED02C6">
            <w:rPr>
              <w:lang w:val="en-US"/>
            </w:rPr>
            <w:t>Document Title</w:t>
          </w:r>
        </w:sdtContent>
      </w:sdt>
    </w:p>
    <w:p w:rsidR="005B24F6" w:rsidRDefault="005B24F6" w:rsidP="005B24F6">
      <w:pPr>
        <w:rPr>
          <w:lang w:val="en-US"/>
        </w:rPr>
      </w:pPr>
    </w:p>
    <w:p w:rsidR="005B24F6" w:rsidRPr="0092710D" w:rsidRDefault="005B24F6" w:rsidP="005B24F6">
      <w:pPr>
        <w:jc w:val="right"/>
        <w:rPr>
          <w:rStyle w:val="IntenseEmphasis"/>
          <w:lang w:val="en-US"/>
        </w:rPr>
      </w:pPr>
      <w:r w:rsidRPr="0092710D">
        <w:rPr>
          <w:rStyle w:val="IntenseEmphasis"/>
          <w:lang w:val="en-US"/>
        </w:rPr>
        <w:t xml:space="preserve">From </w:t>
      </w:r>
      <w:sdt>
        <w:sdtPr>
          <w:rPr>
            <w:rStyle w:val="IntenseEmphasis"/>
            <w:lang w:val="en-US"/>
          </w:rPr>
          <w:alias w:val="FromFullName"/>
          <w:tag w:val="FromFullName"/>
          <w:id w:val="-1637861549"/>
          <w:placeholder>
            <w:docPart w:val="BBAB1E68D8A04950A11DF5B565C642F4"/>
          </w:placeholder>
          <w:text/>
        </w:sdtPr>
        <w:sdtEndPr>
          <w:rPr>
            <w:rStyle w:val="IntenseEmphasis"/>
          </w:rPr>
        </w:sdtEndPr>
        <w:sdtContent>
          <w:r w:rsidRPr="0092710D">
            <w:rPr>
              <w:rStyle w:val="IntenseEmphasis"/>
              <w:lang w:val="en-US"/>
            </w:rPr>
            <w:t>FirstName LastName</w:t>
          </w:r>
        </w:sdtContent>
      </w:sdt>
    </w:p>
    <w:p w:rsidR="005B24F6" w:rsidRPr="005B24F6" w:rsidRDefault="005B24F6" w:rsidP="005B24F6">
      <w:pPr>
        <w:jc w:val="right"/>
        <w:rPr>
          <w:rStyle w:val="IntenseEmphasis"/>
          <w:lang w:val="en-US"/>
        </w:rPr>
      </w:pPr>
      <w:r w:rsidRPr="0092710D">
        <w:rPr>
          <w:rStyle w:val="IntenseEmphasis"/>
          <w:lang w:val="en-US"/>
        </w:rPr>
        <w:t xml:space="preserve">To </w:t>
      </w:r>
      <w:sdt>
        <w:sdtPr>
          <w:rPr>
            <w:rStyle w:val="IntenseEmphasis"/>
            <w:lang w:val="en-US"/>
          </w:rPr>
          <w:alias w:val="ToFullName"/>
          <w:tag w:val="ToFullName"/>
          <w:id w:val="745933186"/>
          <w:placeholder>
            <w:docPart w:val="B8C193DA617C400091298D093F3E0A94"/>
          </w:placeholder>
          <w:text/>
        </w:sdtPr>
        <w:sdtEndPr>
          <w:rPr>
            <w:rStyle w:val="IntenseEmphasis"/>
          </w:rPr>
        </w:sdtEndPr>
        <w:sdtContent>
          <w:r w:rsidRPr="0092710D">
            <w:rPr>
              <w:rStyle w:val="IntenseEmphasis"/>
              <w:lang w:val="en-US"/>
            </w:rPr>
            <w:t>FirstName LastName</w:t>
          </w:r>
        </w:sdtContent>
      </w:sdt>
    </w:p>
    <w:p w:rsidR="005B24F6" w:rsidRDefault="00BB22B7" w:rsidP="001B0582">
      <w:pPr>
        <w:spacing w:before="360" w:line="360" w:lineRule="auto"/>
        <w:rPr>
          <w:lang w:val="en-US"/>
        </w:rPr>
      </w:pPr>
      <w:sdt>
        <w:sdtPr>
          <w:rPr>
            <w:lang w:val="en-US"/>
          </w:rPr>
          <w:alias w:val="GeneralContent"/>
          <w:tag w:val="GeneralContent"/>
          <w:id w:val="883064717"/>
          <w:placeholder>
            <w:docPart w:val="BBAB1E68D8A04950A11DF5B565C642F4"/>
          </w:placeholder>
          <w:text w:multiLine="1"/>
        </w:sdtPr>
        <w:sdtEndPr/>
        <w:sdtContent>
          <w:r w:rsidR="005B24F6">
            <w:rPr>
              <w:lang w:val="en-US"/>
            </w:rPr>
            <w:t>General</w:t>
          </w:r>
          <w:r w:rsidR="00077240">
            <w:rPr>
              <w:lang w:val="en-US"/>
            </w:rPr>
            <w:t xml:space="preserve"> </w:t>
          </w:r>
          <w:r w:rsidR="005B24F6">
            <w:rPr>
              <w:lang w:val="en-US"/>
            </w:rPr>
            <w:t>multi-line content here.</w:t>
          </w:r>
          <w:r w:rsidR="00077240">
            <w:rPr>
              <w:lang w:val="en-US"/>
            </w:rPr>
            <w:br/>
          </w:r>
          <w:r w:rsidR="00C220B5">
            <w:rPr>
              <w:lang w:val="en-US"/>
            </w:rPr>
            <w:t xml:space="preserve">Very very very very very very very very very very very very very very very very very very very very very very very </w:t>
          </w:r>
          <w:r w:rsidR="00077240">
            <w:rPr>
              <w:lang w:val="en-US"/>
            </w:rPr>
            <w:t xml:space="preserve">very very very very very very </w:t>
          </w:r>
          <w:r w:rsidR="00C220B5">
            <w:rPr>
              <w:lang w:val="en-US"/>
            </w:rPr>
            <w:t>long line.</w:t>
          </w:r>
          <w:r w:rsidR="00C220B5">
            <w:rPr>
              <w:lang w:val="en-US"/>
            </w:rPr>
            <w:br/>
            <w:t>Another line…</w:t>
          </w:r>
        </w:sdtContent>
      </w:sdt>
    </w:p>
    <w:p w:rsidR="005B24F6" w:rsidRPr="00492FC5" w:rsidRDefault="00BB22B7" w:rsidP="005B24F6">
      <w:pPr>
        <w:spacing w:before="360"/>
        <w:rPr>
          <w:i/>
          <w:lang w:val="en-US"/>
        </w:rPr>
      </w:pPr>
      <w:sdt>
        <w:sdtPr>
          <w:rPr>
            <w:i/>
            <w:lang w:val="en-US"/>
          </w:rPr>
          <w:alias w:val="CreationDateTime"/>
          <w:tag w:val="CreationDateTime"/>
          <w:id w:val="194044209"/>
          <w:placeholder>
            <w:docPart w:val="DefaultPlaceholder_-1854013440"/>
          </w:placeholder>
          <w:text/>
        </w:sdtPr>
        <w:sdtEndPr/>
        <w:sdtContent>
          <w:r w:rsidR="00947511" w:rsidRPr="00492FC5">
            <w:rPr>
              <w:i/>
              <w:lang w:val="en-US"/>
            </w:rPr>
            <w:t>Creation date and time</w:t>
          </w:r>
        </w:sdtContent>
      </w:sdt>
    </w:p>
    <w:sdt>
      <w:sdtPr>
        <w:rPr>
          <w:i/>
          <w:lang w:val="en-US"/>
        </w:rPr>
        <w:alias w:val="SigningName"/>
        <w:tag w:val="SigningName"/>
        <w:id w:val="-2051599902"/>
        <w:placeholder>
          <w:docPart w:val="DefaultPlaceholder_-1854013440"/>
        </w:placeholder>
        <w:text/>
      </w:sdtPr>
      <w:sdtEndPr/>
      <w:sdtContent>
        <w:p w:rsidR="008D2AC2" w:rsidRPr="00492FC5" w:rsidRDefault="00492FC5" w:rsidP="00492FC5">
          <w:pPr>
            <w:spacing w:before="360"/>
            <w:jc w:val="right"/>
            <w:rPr>
              <w:i/>
              <w:lang w:val="en-US"/>
            </w:rPr>
          </w:pPr>
          <w:r w:rsidRPr="00492FC5">
            <w:rPr>
              <w:i/>
              <w:lang w:val="en-US"/>
            </w:rPr>
            <w:t>Signing Name</w:t>
          </w:r>
        </w:p>
      </w:sdtContent>
    </w:sdt>
    <w:sectPr w:rsidR="008D2AC2" w:rsidRPr="00492FC5" w:rsidSect="00086793">
      <w:headerReference w:type="default" r:id="rId7"/>
      <w:pgSz w:w="11906" w:h="16838"/>
      <w:pgMar w:top="1440" w:right="1080" w:bottom="1440" w:left="108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B7" w:rsidRDefault="00BB22B7" w:rsidP="00D05878">
      <w:pPr>
        <w:spacing w:after="0" w:line="240" w:lineRule="auto"/>
      </w:pPr>
      <w:r>
        <w:separator/>
      </w:r>
    </w:p>
  </w:endnote>
  <w:endnote w:type="continuationSeparator" w:id="0">
    <w:p w:rsidR="00BB22B7" w:rsidRDefault="00BB22B7" w:rsidP="00D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B7" w:rsidRDefault="00BB22B7" w:rsidP="00D05878">
      <w:pPr>
        <w:spacing w:after="0" w:line="240" w:lineRule="auto"/>
      </w:pPr>
      <w:r>
        <w:separator/>
      </w:r>
    </w:p>
  </w:footnote>
  <w:footnote w:type="continuationSeparator" w:id="0">
    <w:p w:rsidR="00BB22B7" w:rsidRDefault="00BB22B7" w:rsidP="00D0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HeaderTitle"/>
      <w:tag w:val="HeaderTitle"/>
      <w:id w:val="2074311061"/>
      <w:placeholder>
        <w:docPart w:val="BBAB1E68D8A04950A11DF5B565C642F4"/>
      </w:placeholder>
      <w:text/>
    </w:sdtPr>
    <w:sdtEndPr/>
    <w:sdtContent>
      <w:p w:rsidR="00086793" w:rsidRDefault="000C6915" w:rsidP="00086793">
        <w:pPr>
          <w:pStyle w:val="Subtitle"/>
          <w:jc w:val="right"/>
          <w:rPr>
            <w:lang w:val="en-US"/>
          </w:rPr>
        </w:pPr>
        <w:r>
          <w:rPr>
            <w:lang w:val="en-US"/>
          </w:rPr>
          <w:t>HEADER TITLE</w:t>
        </w:r>
      </w:p>
    </w:sdtContent>
  </w:sdt>
  <w:sdt>
    <w:sdtPr>
      <w:rPr>
        <w:rStyle w:val="SubtleEmphasis"/>
        <w:lang w:val="en-US"/>
      </w:rPr>
      <w:alias w:val="ContactPhoneNumber"/>
      <w:tag w:val="ContactPhoneNumber"/>
      <w:id w:val="1895926148"/>
      <w:placeholder>
        <w:docPart w:val="BBAB1E68D8A04950A11DF5B565C642F4"/>
      </w:placeholder>
      <w:text/>
    </w:sdtPr>
    <w:sdtEndPr>
      <w:rPr>
        <w:rStyle w:val="SubtleEmphasis"/>
      </w:rPr>
    </w:sdtEndPr>
    <w:sdtContent>
      <w:p w:rsidR="00086793" w:rsidRPr="000C6915" w:rsidRDefault="00086793" w:rsidP="005328CB">
        <w:pPr>
          <w:pStyle w:val="Header"/>
          <w:jc w:val="right"/>
          <w:rPr>
            <w:rStyle w:val="SubtleEmphasis"/>
            <w:lang w:val="en-US"/>
          </w:rPr>
        </w:pPr>
        <w:r w:rsidRPr="000C6915">
          <w:rPr>
            <w:rStyle w:val="SubtleEmphasis"/>
            <w:lang w:val="en-US"/>
          </w:rPr>
          <w:t>Co</w:t>
        </w:r>
        <w:r w:rsidR="000C6915">
          <w:rPr>
            <w:rStyle w:val="SubtleEmphasis"/>
            <w:lang w:val="en-US"/>
          </w:rPr>
          <w:t>ntact Phone</w:t>
        </w:r>
        <w:r w:rsidRPr="000C6915">
          <w:rPr>
            <w:rStyle w:val="SubtleEmphasis"/>
            <w:lang w:val="en-US"/>
          </w:rPr>
          <w:t xml:space="preserve"> Number</w:t>
        </w:r>
      </w:p>
    </w:sdtContent>
  </w:sdt>
  <w:p w:rsidR="00086793" w:rsidRPr="00086793" w:rsidRDefault="00D05878" w:rsidP="00086793">
    <w:pPr>
      <w:pStyle w:val="Header"/>
      <w:spacing w:after="360"/>
      <w:jc w:val="right"/>
      <w:rPr>
        <w:rStyle w:val="SubtleEmphasis"/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412750</wp:posOffset>
              </wp:positionV>
              <wp:extent cx="1778000" cy="889000"/>
              <wp:effectExtent l="0" t="0" r="12700" b="2540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00" cy="889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5878" w:rsidRPr="00217820" w:rsidRDefault="00D05878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caps/>
                              <w:color w:val="FFE599" w:themeColor="accent4" w:themeTint="66"/>
                              <w:sz w:val="36"/>
                              <w:szCs w:val="36"/>
                              <w:lang w:val="en-US"/>
                            </w:rPr>
                          </w:pPr>
                          <w:r w:rsidRPr="00217820">
                            <w:rPr>
                              <w:rFonts w:ascii="Book Antiqua" w:hAnsi="Book Antiqua"/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32.5pt;width:140pt;height:70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" o:allowoverlap="f" fillcolor="#a8d08d [1945]" strokecolor="white [3212]" strokeweight="1pt">
              <v:fill color2="#a8d08d [1945]" rotate="t" angle="270" colors="0 #607c4d;.5 #8cb372;1 #a8d689" focus="100%" type="gradient"/>
              <v:textbox>
                <w:txbxContent>
                  <w:p w:rsidR="00D05878" w:rsidRPr="00217820" w:rsidRDefault="00D05878">
                    <w:pPr>
                      <w:pStyle w:val="Header"/>
                      <w:tabs>
                        <w:tab w:val="clear" w:pos="4677"/>
                        <w:tab w:val="clear" w:pos="9355"/>
                      </w:tabs>
                      <w:jc w:val="center"/>
                      <w:rPr>
                        <w:rFonts w:ascii="Book Antiqua" w:hAnsi="Book Antiqua"/>
                        <w:b/>
                        <w:caps/>
                        <w:color w:val="FFE599" w:themeColor="accent4" w:themeTint="66"/>
                        <w:sz w:val="36"/>
                        <w:szCs w:val="36"/>
                        <w:lang w:val="en-US"/>
                      </w:rPr>
                    </w:pPr>
                    <w:r w:rsidRPr="00217820">
                      <w:rPr>
                        <w:rFonts w:ascii="Book Antiqua" w:hAnsi="Book Antiqua"/>
                        <w:b/>
                        <w:caps/>
                        <w:color w:val="FFFFFF" w:themeColor="background1"/>
                        <w:sz w:val="36"/>
                        <w:szCs w:val="36"/>
                        <w:lang w:val="en-US"/>
                      </w:rPr>
                      <w:t>LOGO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sdt>
      <w:sdtPr>
        <w:rPr>
          <w:rStyle w:val="SubtleEmphasis"/>
        </w:rPr>
        <w:alias w:val="ContactAddress"/>
        <w:tag w:val="ContactAddress"/>
        <w:id w:val="109714768"/>
        <w:placeholder>
          <w:docPart w:val="BBAB1E68D8A04950A11DF5B565C642F4"/>
        </w:placeholder>
        <w:text/>
      </w:sdtPr>
      <w:sdtEndPr>
        <w:rPr>
          <w:rStyle w:val="SubtleEmphasis"/>
        </w:rPr>
      </w:sdtEndPr>
      <w:sdtContent>
        <w:r w:rsidR="005328CB" w:rsidRPr="00086793">
          <w:rPr>
            <w:rStyle w:val="SubtleEmphasis"/>
          </w:rPr>
          <w:t>Co</w:t>
        </w:r>
        <w:r w:rsidR="00254F6E">
          <w:rPr>
            <w:rStyle w:val="SubtleEmphasis"/>
            <w:lang w:val="en-US"/>
          </w:rPr>
          <w:t>ntact</w:t>
        </w:r>
        <w:r w:rsidR="005328CB" w:rsidRPr="00086793">
          <w:rPr>
            <w:rStyle w:val="SubtleEmphasis"/>
          </w:rPr>
          <w:t xml:space="preserve"> Address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D"/>
    <w:rsid w:val="00077240"/>
    <w:rsid w:val="00086793"/>
    <w:rsid w:val="000C6915"/>
    <w:rsid w:val="001B0582"/>
    <w:rsid w:val="00217820"/>
    <w:rsid w:val="00254F6E"/>
    <w:rsid w:val="00272851"/>
    <w:rsid w:val="003B74E9"/>
    <w:rsid w:val="004254A0"/>
    <w:rsid w:val="00492109"/>
    <w:rsid w:val="00492FC5"/>
    <w:rsid w:val="005328CB"/>
    <w:rsid w:val="005510A0"/>
    <w:rsid w:val="005B24F6"/>
    <w:rsid w:val="00672151"/>
    <w:rsid w:val="006A1FAD"/>
    <w:rsid w:val="00707FCC"/>
    <w:rsid w:val="008D2AC2"/>
    <w:rsid w:val="0091128C"/>
    <w:rsid w:val="0092710D"/>
    <w:rsid w:val="00947511"/>
    <w:rsid w:val="009E692F"/>
    <w:rsid w:val="00AF3B7D"/>
    <w:rsid w:val="00AF3E59"/>
    <w:rsid w:val="00BB22B7"/>
    <w:rsid w:val="00BE6004"/>
    <w:rsid w:val="00C220B5"/>
    <w:rsid w:val="00C3241E"/>
    <w:rsid w:val="00D05878"/>
    <w:rsid w:val="00D3467C"/>
    <w:rsid w:val="00D4144C"/>
    <w:rsid w:val="00E702B2"/>
    <w:rsid w:val="00E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CB"/>
  </w:style>
  <w:style w:type="paragraph" w:styleId="Heading1">
    <w:name w:val="heading 1"/>
    <w:basedOn w:val="Normal"/>
    <w:next w:val="Normal"/>
    <w:link w:val="Heading1Char"/>
    <w:uiPriority w:val="9"/>
    <w:qFormat/>
    <w:rsid w:val="00532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78"/>
  </w:style>
  <w:style w:type="paragraph" w:styleId="Footer">
    <w:name w:val="footer"/>
    <w:basedOn w:val="Normal"/>
    <w:link w:val="Foot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78"/>
  </w:style>
  <w:style w:type="character" w:customStyle="1" w:styleId="Heading1Char">
    <w:name w:val="Heading 1 Char"/>
    <w:basedOn w:val="DefaultParagraphFont"/>
    <w:link w:val="Heading1"/>
    <w:uiPriority w:val="9"/>
    <w:rsid w:val="0053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2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28CB"/>
    <w:rPr>
      <w:b/>
      <w:bCs/>
    </w:rPr>
  </w:style>
  <w:style w:type="character" w:styleId="Emphasis">
    <w:name w:val="Emphasis"/>
    <w:basedOn w:val="DefaultParagraphFont"/>
    <w:uiPriority w:val="20"/>
    <w:qFormat/>
    <w:rsid w:val="005328CB"/>
    <w:rPr>
      <w:i/>
      <w:iCs/>
      <w:color w:val="000000" w:themeColor="text1"/>
    </w:rPr>
  </w:style>
  <w:style w:type="paragraph" w:styleId="NoSpacing">
    <w:name w:val="No Spacing"/>
    <w:uiPriority w:val="1"/>
    <w:qFormat/>
    <w:rsid w:val="005328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8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8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8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2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8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28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8C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32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B1E68D8A04950A11DF5B565C6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57BE-B2E0-4DF5-BBF3-A9558BF7163D}"/>
      </w:docPartPr>
      <w:docPartBody>
        <w:p w:rsidR="000B02C5" w:rsidRDefault="00537260">
          <w:pPr>
            <w:pStyle w:val="BBAB1E68D8A04950A11DF5B565C642F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C193DA617C400091298D093F3E0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EF3E4-8EC2-4CD1-869C-8139F9ECD3BC}"/>
      </w:docPartPr>
      <w:docPartBody>
        <w:p w:rsidR="000B02C5" w:rsidRDefault="00537260">
          <w:pPr>
            <w:pStyle w:val="B8C193DA617C400091298D093F3E0A9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AC53-4A57-4A11-A1B0-12C927BB07B0}"/>
      </w:docPartPr>
      <w:docPartBody>
        <w:p w:rsidR="00F20EB8" w:rsidRDefault="000B02C5">
          <w:r w:rsidRPr="00DD1E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60"/>
    <w:rsid w:val="000B02C5"/>
    <w:rsid w:val="002C468E"/>
    <w:rsid w:val="002F0AAB"/>
    <w:rsid w:val="00537260"/>
    <w:rsid w:val="00560E10"/>
    <w:rsid w:val="006F4A6C"/>
    <w:rsid w:val="008B7F83"/>
    <w:rsid w:val="00E72F11"/>
    <w:rsid w:val="00F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2C5"/>
    <w:rPr>
      <w:color w:val="808080"/>
    </w:rPr>
  </w:style>
  <w:style w:type="paragraph" w:customStyle="1" w:styleId="BBAB1E68D8A04950A11DF5B565C642F4">
    <w:name w:val="BBAB1E68D8A04950A11DF5B565C642F4"/>
  </w:style>
  <w:style w:type="paragraph" w:customStyle="1" w:styleId="B8C193DA617C400091298D093F3E0A94">
    <w:name w:val="B8C193DA617C400091298D093F3E0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E70D-C237-4DD0-A8EF-2A4C53B6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2021-04-06T11:06:00Z</dcterms:created>
  <dcterms:modified xsi:type="dcterms:W3CDTF">2021-04-06T11:06:00Z</dcterms:modified>
</cp:coreProperties>
</file>